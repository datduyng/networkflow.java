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616375F2" w:rsidP="616375F2" w:rsidRDefault="616375F2" w14:paraId="0CAAF68F" w14:textId="7A407BB9">
      <w:pPr>
        <w:pStyle w:val="Title"/>
      </w:pPr>
      <w:r>
        <w:t>City Traffic Simulator</w:t>
      </w:r>
    </w:p>
    <w:p w:rsidR="0026702C" w:rsidP="616375F2" w:rsidRDefault="616375F2" w14:paraId="5986B3EC" w14:textId="5736C165">
      <w:pPr>
        <w:pStyle w:val="Subtitle"/>
        <w:spacing w:before="0" w:after="0"/>
      </w:pPr>
      <w:r>
        <w:t xml:space="preserve">A realistic view of traffic density. </w:t>
      </w:r>
    </w:p>
    <w:p w:rsidR="0026702C" w:rsidP="0026702C" w:rsidRDefault="0026702C" w14:paraId="6F9D4958" w14:textId="77777777">
      <w:pPr>
        <w:spacing w:before="0" w:after="0" w:line="240" w:lineRule="auto"/>
      </w:pPr>
    </w:p>
    <w:p w:rsidR="0026702C" w:rsidP="0026702C" w:rsidRDefault="0026702C" w14:paraId="51A88335" w14:textId="77777777">
      <w:pPr>
        <w:spacing w:before="0" w:after="0" w:line="240" w:lineRule="auto"/>
      </w:pPr>
    </w:p>
    <w:p w:rsidR="00E11140" w:rsidP="616375F2" w:rsidRDefault="616375F2" w14:paraId="115CF60E" w14:textId="22252CAF">
      <w:pPr>
        <w:spacing w:before="0" w:after="0" w:line="240" w:lineRule="auto"/>
        <w:jc w:val="right"/>
      </w:pPr>
      <w:r>
        <w:t>Team Members:</w:t>
      </w:r>
    </w:p>
    <w:p w:rsidR="616375F2" w:rsidP="616375F2" w:rsidRDefault="616375F2" w14:paraId="7D641871" w14:textId="34B2F39E">
      <w:pPr>
        <w:spacing w:before="0" w:after="0" w:line="240" w:lineRule="auto"/>
        <w:jc w:val="right"/>
      </w:pPr>
      <w:r>
        <w:t>Reid Stagemeyer</w:t>
      </w:r>
    </w:p>
    <w:p w:rsidR="616375F2" w:rsidP="616375F2" w:rsidRDefault="616375F2" w14:paraId="078735E6" w14:textId="3ED6393B">
      <w:pPr>
        <w:spacing w:before="0" w:after="0" w:line="240" w:lineRule="auto"/>
        <w:jc w:val="right"/>
      </w:pPr>
      <w:r>
        <w:t>Zoe Fu</w:t>
      </w:r>
    </w:p>
    <w:p w:rsidR="616375F2" w:rsidP="616375F2" w:rsidRDefault="239FA6DC" w14:paraId="06AED028" w14:textId="697E8206">
      <w:pPr>
        <w:spacing w:before="0" w:after="0" w:line="240" w:lineRule="auto"/>
        <w:jc w:val="right"/>
      </w:pPr>
      <w:r>
        <w:t>Dat Nguyen</w:t>
      </w:r>
    </w:p>
    <w:p w:rsidR="239FA6DC" w:rsidP="239FA6DC" w:rsidRDefault="239FA6DC" w14:paraId="3F744F9E" w14:textId="098446A3">
      <w:pPr>
        <w:spacing w:before="0" w:after="0" w:line="240" w:lineRule="auto"/>
        <w:jc w:val="right"/>
      </w:pPr>
    </w:p>
    <w:p w:rsidR="239FA6DC" w:rsidP="239FA6DC" w:rsidRDefault="239FA6DC" w14:paraId="3D208065" w14:textId="604CA027">
      <w:pPr>
        <w:spacing w:before="0" w:after="0" w:line="240" w:lineRule="auto"/>
        <w:jc w:val="right"/>
      </w:pPr>
    </w:p>
    <w:p w:rsidR="239FA6DC" w:rsidP="239FA6DC" w:rsidRDefault="239FA6DC" w14:paraId="32F7ADC5" w14:textId="2653DB46">
      <w:pPr>
        <w:spacing w:before="0" w:after="0" w:line="240" w:lineRule="auto"/>
        <w:jc w:val="center"/>
        <w:rPr>
          <w:rFonts w:ascii="-webkit-standard" w:hAnsi="-webkit-standard" w:eastAsia="-webkit-standard" w:cs="-webkit-standard"/>
          <w:color w:val="000000" w:themeColor="text1"/>
        </w:rPr>
      </w:pPr>
      <w:r w:rsidRPr="239FA6DC">
        <w:rPr>
          <w:rFonts w:ascii="-webkit-standard" w:hAnsi="-webkit-standard" w:eastAsia="-webkit-standard" w:cs="-webkit-standard"/>
          <w:color w:val="000000" w:themeColor="text1"/>
        </w:rPr>
        <w:t xml:space="preserve"> </w:t>
      </w:r>
      <w:r>
        <w:rPr>
          <w:noProof/>
        </w:rPr>
        <w:drawing>
          <wp:inline distT="0" distB="0" distL="0" distR="0" wp14:anchorId="5B86A1FC" wp14:editId="4F88CE0A">
            <wp:extent cx="4572000" cy="3143250"/>
            <wp:effectExtent l="0" t="0" r="0" b="0"/>
            <wp:docPr id="1369336960" name="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pic:cNvPicPr/>
                  </pic:nvPicPr>
                  <pic:blipFill>
                    <a:blip r:embed="rId8">
                      <a:extLst>
                        <a:ext uri="{28A0092B-C50C-407E-A947-70E740481C1C}">
                          <a14:useLocalDpi xmlns:a14="http://schemas.microsoft.com/office/drawing/2010/main" val="0"/>
                        </a:ext>
                      </a:extLst>
                    </a:blip>
                    <a:stretch>
                      <a:fillRect/>
                    </a:stretch>
                  </pic:blipFill>
                  <pic:spPr>
                    <a:xfrm>
                      <a:off x="0" y="0"/>
                      <a:ext cx="4572000" cy="3143250"/>
                    </a:xfrm>
                    <a:prstGeom prst="rect">
                      <a:avLst/>
                    </a:prstGeom>
                  </pic:spPr>
                </pic:pic>
              </a:graphicData>
            </a:graphic>
          </wp:inline>
        </w:drawing>
      </w:r>
    </w:p>
    <w:p w:rsidR="239FA6DC" w:rsidP="2FAD5F54" w:rsidRDefault="239FA6DC" w14:paraId="3B2E1669" w14:textId="7344BFD7">
      <w:pPr>
        <w:spacing w:before="0" w:after="0" w:line="240" w:lineRule="auto"/>
        <w:jc w:val="center"/>
        <w:rPr>
          <w:rFonts w:ascii="-webkit-standard" w:hAnsi="-webkit-standard" w:eastAsia="-webkit-standard" w:cs="-webkit-standard"/>
          <w:color w:val="000000" w:themeColor="text1"/>
        </w:rPr>
      </w:pPr>
    </w:p>
    <w:p w:rsidRPr="007869EE" w:rsidR="00226215" w:rsidP="00226215" w:rsidRDefault="00C42A97" w14:paraId="0A07A61E" w14:textId="2CC046E3">
      <w:pPr>
        <w:pStyle w:val="Heading1"/>
      </w:pPr>
      <w:r>
        <w:t>1</w:t>
      </w:r>
      <w:r w:rsidR="00334715">
        <w:t xml:space="preserve">. </w:t>
      </w:r>
      <w:r w:rsidRPr="007869EE" w:rsidR="00226215">
        <w:t>Introduction</w:t>
      </w:r>
    </w:p>
    <w:p w:rsidR="00226215" w:rsidP="00226215" w:rsidRDefault="001D03D1" w14:paraId="627C8937" w14:textId="55C1D9CE">
      <w:pPr>
        <w:pStyle w:val="Heading2"/>
      </w:pPr>
      <w:r>
        <w:t xml:space="preserve">1.1 </w:t>
      </w:r>
      <w:r w:rsidRPr="007869EE" w:rsidR="00226215">
        <w:t>Purpose</w:t>
      </w:r>
    </w:p>
    <w:p w:rsidR="00237F8C" w:rsidP="00226215" w:rsidRDefault="491474C8" w14:paraId="45DE5293" w14:textId="0699D931">
      <w:r>
        <w:t xml:space="preserve">This is application will </w:t>
      </w:r>
      <w:proofErr w:type="gramStart"/>
      <w:r>
        <w:t>allows</w:t>
      </w:r>
      <w:proofErr w:type="gramEnd"/>
      <w:r>
        <w:t xml:space="preserve"> the user, Mayor Mann, manage mayor city traffic. It simulates the flow of traffic within a preloaded city map.  Relevant goals and desired features of the application are explained below:</w:t>
      </w:r>
    </w:p>
    <w:p w:rsidR="00BC11B8" w:rsidP="00BC11B8" w:rsidRDefault="4F3FF259" w14:paraId="18486E8E" w14:textId="24903F68">
      <w:pPr>
        <w:pStyle w:val="ListParagraph"/>
        <w:numPr>
          <w:ilvl w:val="0"/>
          <w:numId w:val="10"/>
        </w:numPr>
      </w:pPr>
      <w:r>
        <w:lastRenderedPageBreak/>
        <w:t>Structure and organize the entire traffic flow for the city.</w:t>
      </w:r>
    </w:p>
    <w:p w:rsidR="006624BC" w:rsidP="00BC11B8" w:rsidRDefault="616375F2" w14:paraId="5435D1F6" w14:textId="0B5649DE">
      <w:pPr>
        <w:pStyle w:val="ListParagraph"/>
        <w:numPr>
          <w:ilvl w:val="0"/>
          <w:numId w:val="10"/>
        </w:numPr>
      </w:pPr>
      <w:r>
        <w:t>Facilitate fast, unbiased, and accurate interactions at each intersection.</w:t>
      </w:r>
    </w:p>
    <w:p w:rsidRPr="00D13B9A" w:rsidR="005D7912" w:rsidP="00226215" w:rsidRDefault="4F3FF259" w14:paraId="64C4EA8F" w14:textId="459278D2">
      <w:pPr>
        <w:pStyle w:val="ListParagraph"/>
        <w:numPr>
          <w:ilvl w:val="0"/>
          <w:numId w:val="10"/>
        </w:numPr>
      </w:pPr>
      <w:r>
        <w:t>Provide a flexible, automated, and interactive interface between the user and the program by showing live statistics of the traffic flow.</w:t>
      </w:r>
    </w:p>
    <w:p w:rsidR="00226215" w:rsidP="00226215" w:rsidRDefault="009E7F02" w14:paraId="1071075A" w14:textId="1368604F">
      <w:pPr>
        <w:pStyle w:val="Heading2"/>
      </w:pPr>
      <w:r>
        <w:t xml:space="preserve">1.2 </w:t>
      </w:r>
      <w:r w:rsidRPr="007869EE" w:rsidR="00226215">
        <w:t>Scope</w:t>
      </w:r>
    </w:p>
    <w:p w:rsidR="00D1777A" w:rsidP="00226215" w:rsidRDefault="616375F2" w14:paraId="460F2D7F" w14:textId="232ADA7C">
      <w:r>
        <w:t xml:space="preserve">This project will allow Mayor man to investigate the impact of changing traffic component placement (stop lights, stop signs, etc.) at intersections to determine their optimal combinations/locations.   </w:t>
      </w:r>
    </w:p>
    <w:p w:rsidR="002B1D9E" w:rsidP="002B1D9E" w:rsidRDefault="00103FF8" w14:paraId="53EFCE29" w14:textId="0F9CBFEF">
      <w:pPr>
        <w:pStyle w:val="Heading2"/>
      </w:pPr>
      <w:r>
        <w:t xml:space="preserve">1.3 </w:t>
      </w:r>
      <w:r w:rsidR="002B1D9E">
        <w:t>Core of the system</w:t>
      </w:r>
    </w:p>
    <w:p w:rsidR="00226215" w:rsidP="00226215" w:rsidRDefault="009B26D3" w14:paraId="794824D6" w14:textId="50A67245">
      <w:r>
        <w:t>Application will be able to:</w:t>
      </w:r>
    </w:p>
    <w:p w:rsidR="009B26D3" w:rsidP="009B26D3" w:rsidRDefault="491474C8" w14:paraId="1C7AB223" w14:textId="3B1C0280">
      <w:pPr>
        <w:pStyle w:val="ListParagraph"/>
        <w:numPr>
          <w:ilvl w:val="0"/>
          <w:numId w:val="9"/>
        </w:numPr>
      </w:pPr>
      <w:r>
        <w:t xml:space="preserve">Allow users to dynamically create the city map or load map from csv files. </w:t>
      </w:r>
    </w:p>
    <w:p w:rsidR="00772EBC" w:rsidP="009B26D3" w:rsidRDefault="491474C8" w14:paraId="601F090C" w14:textId="13509E40">
      <w:pPr>
        <w:pStyle w:val="ListParagraph"/>
        <w:numPr>
          <w:ilvl w:val="0"/>
          <w:numId w:val="9"/>
        </w:numPr>
      </w:pPr>
      <w:r>
        <w:t>Allow users to adjust the start/stop locations and number of cars.</w:t>
      </w:r>
    </w:p>
    <w:p w:rsidR="4F3FF259" w:rsidP="4F3FF259" w:rsidRDefault="4F3FF259" w14:paraId="3374D9F7" w14:textId="319CA81D">
      <w:pPr>
        <w:pStyle w:val="ListParagraph"/>
        <w:numPr>
          <w:ilvl w:val="0"/>
          <w:numId w:val="9"/>
        </w:numPr>
      </w:pPr>
      <w:r>
        <w:t>Allow user to adjust the location and combinations of traffic components (traffic lights, stop signs).</w:t>
      </w:r>
    </w:p>
    <w:p w:rsidR="4F3FF259" w:rsidP="4F3FF259" w:rsidRDefault="491474C8" w14:paraId="0DAD57D8" w14:textId="7D5B8768">
      <w:pPr>
        <w:pStyle w:val="ListParagraph"/>
        <w:numPr>
          <w:ilvl w:val="0"/>
          <w:numId w:val="9"/>
        </w:numPr>
      </w:pPr>
      <w:r>
        <w:t xml:space="preserve">Allow users to run multiple traffic simulations. </w:t>
      </w:r>
    </w:p>
    <w:p w:rsidR="00D3724C" w:rsidP="009B26D3" w:rsidRDefault="4F3FF259" w14:paraId="3CCE95D5" w14:textId="47B4C404">
      <w:pPr>
        <w:pStyle w:val="ListParagraph"/>
        <w:numPr>
          <w:ilvl w:val="0"/>
          <w:numId w:val="9"/>
        </w:numPr>
      </w:pPr>
      <w:r>
        <w:t>Provide a GUI that allows user to drag and drop traffic components.</w:t>
      </w:r>
    </w:p>
    <w:p w:rsidR="00547FE2" w:rsidP="009B26D3" w:rsidRDefault="616375F2" w14:paraId="522721B9" w14:textId="46BB3424">
      <w:pPr>
        <w:pStyle w:val="ListParagraph"/>
        <w:numPr>
          <w:ilvl w:val="0"/>
          <w:numId w:val="9"/>
        </w:numPr>
      </w:pPr>
      <w:r>
        <w:t xml:space="preserve">Provide a terminal window to show live traffic flow statistics. </w:t>
      </w:r>
    </w:p>
    <w:p w:rsidRPr="001A18B9" w:rsidR="004020EF" w:rsidP="009B26D3" w:rsidRDefault="4F3FF259" w14:paraId="4F003244" w14:textId="317CABF7">
      <w:pPr>
        <w:pStyle w:val="ListParagraph"/>
        <w:numPr>
          <w:ilvl w:val="0"/>
          <w:numId w:val="9"/>
        </w:numPr>
      </w:pPr>
      <w:r>
        <w:t xml:space="preserve">Display a full report of the traffic flow at the completion of a simulation run. </w:t>
      </w:r>
    </w:p>
    <w:p w:rsidR="00226215" w:rsidP="00226215" w:rsidRDefault="00EE73C3" w14:paraId="5FBA23D8" w14:textId="6F9F939D">
      <w:pPr>
        <w:pStyle w:val="Heading2"/>
      </w:pPr>
      <w:r>
        <w:t xml:space="preserve">1.4 </w:t>
      </w:r>
      <w:r w:rsidRPr="007869EE" w:rsidR="00226215">
        <w:t>Objectives and Success Criteria</w:t>
      </w:r>
    </w:p>
    <w:p w:rsidRPr="001A18B9" w:rsidR="00226215" w:rsidP="00226215" w:rsidRDefault="616375F2" w14:paraId="02FE0A49" w14:textId="3411E5A2">
      <w:r>
        <w:t>Our application will closely simulate actual city traffic for the Mayor. This will give him the most realistic and accurate look of the traffic flows to find the optimal placement of traffic components.  The optimal placement of components is defined as getting the most cars to their destination the fastest.  The system should allow multiple simulations to be run with various combinations/placements to be analyzed.  A simulation is finished once every car on the map reaches their destination, however the user can terminate the current simulation at any time.   Many constraints will be included, first, all moving traffic components (</w:t>
      </w:r>
      <w:proofErr w:type="spellStart"/>
      <w:r>
        <w:t>i.e</w:t>
      </w:r>
      <w:proofErr w:type="spellEnd"/>
      <w:r>
        <w:t xml:space="preserve"> cars) will be moving at the same speed and making consistent turning decisions at each intersection. The simulation will be running in a one-time thread.</w:t>
      </w:r>
    </w:p>
    <w:p w:rsidR="00226215" w:rsidP="00226215" w:rsidRDefault="0046444D" w14:paraId="66DD4CD0" w14:textId="64C90758">
      <w:pPr>
        <w:pStyle w:val="Heading2"/>
      </w:pPr>
      <w:r>
        <w:t xml:space="preserve">1.5 </w:t>
      </w:r>
      <w:r w:rsidR="38E57927">
        <w:t>Definitions, Acronyms, and Abbreviations</w:t>
      </w:r>
    </w:p>
    <w:p w:rsidR="00531362" w:rsidP="38E57927" w:rsidRDefault="4F3FF259" w14:paraId="0A2AD4AB" w14:textId="3F6913F9">
      <w:r>
        <w:t>OOP: Programming language model organized around objects rather than “actions” and data rather than logics</w:t>
      </w:r>
    </w:p>
    <w:p w:rsidR="00531362" w:rsidP="38E57927" w:rsidRDefault="4F3FF259" w14:paraId="567A0627" w14:textId="493DEFC8">
      <w:r>
        <w:t>UML: Diagram based on the UML (Unified Modeling language) with the purpose of visually representing a system along with its main actors, role.</w:t>
      </w:r>
    </w:p>
    <w:p w:rsidR="004726B2" w:rsidP="38E57927" w:rsidRDefault="004726B2" w14:paraId="3CA43B0C" w14:textId="4196EFCB">
      <w:r>
        <w:t>Intersection:</w:t>
      </w:r>
      <w:r w:rsidR="00EF5978">
        <w:t xml:space="preserve"> An area shared by two or more roads. </w:t>
      </w:r>
    </w:p>
    <w:p w:rsidR="004726B2" w:rsidP="38E57927" w:rsidRDefault="004726B2" w14:paraId="780808EE" w14:textId="6053A7BF">
      <w:r>
        <w:lastRenderedPageBreak/>
        <w:t>Tile:</w:t>
      </w:r>
      <w:r w:rsidR="009410CC">
        <w:t xml:space="preserve"> a </w:t>
      </w:r>
      <w:r w:rsidR="001B2D75">
        <w:t xml:space="preserve">smallest countable unit on the </w:t>
      </w:r>
      <w:r w:rsidR="001A1B7A">
        <w:t xml:space="preserve">City Boost simulation map. </w:t>
      </w:r>
    </w:p>
    <w:p w:rsidR="00015519" w:rsidP="38E57927" w:rsidRDefault="00015519" w14:paraId="71D34A39" w14:textId="533D05F9">
      <w:r>
        <w:t>GUI:</w:t>
      </w:r>
      <w:r w:rsidR="005D1D40">
        <w:t xml:space="preserve"> Graphical User Interface.</w:t>
      </w:r>
    </w:p>
    <w:p w:rsidR="00015519" w:rsidP="38E57927" w:rsidRDefault="008A3D65" w14:paraId="59D67AAB" w14:textId="307ED087">
      <w:r>
        <w:t>Time thread</w:t>
      </w:r>
      <w:r w:rsidR="00015519">
        <w:t>:</w:t>
      </w:r>
      <w:r>
        <w:t xml:space="preserve"> </w:t>
      </w:r>
      <w:r w:rsidR="00874B57">
        <w:t xml:space="preserve">the smallest sequence of programmed instruction that can be managed independently by a scheduler. </w:t>
      </w:r>
    </w:p>
    <w:p w:rsidR="00951BFB" w:rsidP="38E57927" w:rsidRDefault="616375F2" w14:paraId="52106BC4" w14:textId="70C099A4">
      <w:r>
        <w:t>Turn: Action that each car agents will take at the intersection</w:t>
      </w:r>
    </w:p>
    <w:p w:rsidR="00226215" w:rsidP="00226215" w:rsidRDefault="00385A62" w14:paraId="5D868024" w14:textId="42D5E4A1">
      <w:pPr>
        <w:pStyle w:val="Heading2"/>
      </w:pPr>
      <w:r>
        <w:t xml:space="preserve">1.6 </w:t>
      </w:r>
      <w:r w:rsidRPr="007869EE" w:rsidR="00226215">
        <w:t>References</w:t>
      </w:r>
    </w:p>
    <w:p w:rsidR="00226215" w:rsidP="00226215" w:rsidRDefault="00C7335C" w14:paraId="0BEECC55" w14:textId="10D28E8E">
      <w:hyperlink w:history="1" r:id="rId9">
        <w:r w:rsidRPr="00EE4A30" w:rsidR="00016E1F">
          <w:rPr>
            <w:rStyle w:val="Hyperlink"/>
          </w:rPr>
          <w:t>https://searchmicroservices.techtarget.com/definition/object-oriented-programming-OOP</w:t>
        </w:r>
      </w:hyperlink>
    </w:p>
    <w:p w:rsidRPr="001A18B9" w:rsidR="00016E1F" w:rsidP="00226215" w:rsidRDefault="00C7335C" w14:paraId="3816B048" w14:textId="3429A2C2">
      <w:hyperlink w:history="1" r:id="rId10">
        <w:r w:rsidRPr="00795255" w:rsidR="00016E1F">
          <w:rPr>
            <w:rStyle w:val="Hyperlink"/>
          </w:rPr>
          <w:t>https://tallyfy.com/uml-diagram/</w:t>
        </w:r>
      </w:hyperlink>
    </w:p>
    <w:p w:rsidR="00226215" w:rsidP="00226215" w:rsidRDefault="00AF5125" w14:paraId="450BA27C" w14:textId="50C216CD">
      <w:pPr>
        <w:pStyle w:val="Heading1"/>
      </w:pPr>
      <w:r>
        <w:t xml:space="preserve">2. </w:t>
      </w:r>
      <w:r w:rsidRPr="007869EE" w:rsidR="00226215">
        <w:t>Current System</w:t>
      </w:r>
    </w:p>
    <w:p w:rsidRPr="001A18B9" w:rsidR="00226215" w:rsidP="00226215" w:rsidRDefault="4F3FF259" w14:paraId="6A65509A" w14:textId="6ED71E6B">
      <w:r>
        <w:t>N/A</w:t>
      </w:r>
    </w:p>
    <w:p w:rsidRPr="007869EE" w:rsidR="00226215" w:rsidP="00226215" w:rsidRDefault="00214231" w14:paraId="4BD210D1" w14:textId="2A032EE3">
      <w:pPr>
        <w:pStyle w:val="Heading1"/>
      </w:pPr>
      <w:r>
        <w:t xml:space="preserve">3. </w:t>
      </w:r>
      <w:r w:rsidRPr="007869EE" w:rsidR="00226215">
        <w:t>Proposed System</w:t>
      </w:r>
    </w:p>
    <w:p w:rsidR="00226215" w:rsidP="00226215" w:rsidRDefault="00E361C0" w14:paraId="54DBF8D7" w14:textId="678C240D">
      <w:pPr>
        <w:pStyle w:val="Heading2"/>
      </w:pPr>
      <w:r>
        <w:t xml:space="preserve">3.1 </w:t>
      </w:r>
      <w:r w:rsidRPr="007869EE" w:rsidR="00226215">
        <w:t>Overview</w:t>
      </w:r>
    </w:p>
    <w:p w:rsidRPr="001A18B9" w:rsidR="00226215" w:rsidP="00226215" w:rsidRDefault="4F3FF259" w14:paraId="15E644EC" w14:textId="23D01FD3">
      <w:r>
        <w:t xml:space="preserve">The proposed system must allow Mayor Mann to efficiently determine the optimal placement of traffic components (traffic lights, stop signs) throughout the city.  This will be done by creating an application that lets </w:t>
      </w:r>
      <w:r w:rsidR="00197C6A">
        <w:t>Mayor man company</w:t>
      </w:r>
      <w:r>
        <w:t xml:space="preserve"> run multiple simulations using various locations and combinations of those traffic components.  He will also be able to change the number of cars and their start/end points.  Various statistics and reports will be output to allow the user to determine what combination is most desirable.  </w:t>
      </w:r>
    </w:p>
    <w:p w:rsidR="00226215" w:rsidP="00226215" w:rsidRDefault="00E36071" w14:paraId="3DEECC07" w14:textId="34D34506">
      <w:pPr>
        <w:pStyle w:val="Heading2"/>
      </w:pPr>
      <w:r>
        <w:t xml:space="preserve">3.2 </w:t>
      </w:r>
      <w:r w:rsidRPr="007869EE" w:rsidR="00226215">
        <w:t>Functional Requirements</w:t>
      </w:r>
    </w:p>
    <w:p w:rsidR="00226215" w:rsidP="00226215" w:rsidRDefault="4F3FF259" w14:paraId="0D160E86" w14:textId="4F61CFC5">
      <w:r>
        <w:t xml:space="preserve">F1. Run multiple simulations </w:t>
      </w:r>
    </w:p>
    <w:p w:rsidR="00226215" w:rsidP="00226215" w:rsidRDefault="4F3FF259" w14:paraId="2237E653" w14:textId="3BD40FC0">
      <w:r>
        <w:t xml:space="preserve">F2. Let user change the location of traffic components </w:t>
      </w:r>
    </w:p>
    <w:p w:rsidRPr="004B67F7" w:rsidR="00226215" w:rsidP="00226215" w:rsidRDefault="4F3FF259" w14:paraId="558BC81B" w14:textId="7493D5AD">
      <w:r>
        <w:t xml:space="preserve">F3. Let user change the combination of traffic components </w:t>
      </w:r>
    </w:p>
    <w:p w:rsidR="4F3FF259" w:rsidP="4F3FF259" w:rsidRDefault="4F3FF259" w14:paraId="2A263372" w14:textId="237C2881">
      <w:r>
        <w:t>F4. Analyze traffic performance</w:t>
      </w:r>
    </w:p>
    <w:p w:rsidR="4F3FF259" w:rsidP="4F3FF259" w:rsidRDefault="4F3FF259" w14:paraId="60E2C4C7" w14:textId="69A52888">
      <w:r>
        <w:t xml:space="preserve">F5. Allow user to change number of cars  </w:t>
      </w:r>
    </w:p>
    <w:p w:rsidR="4F3FF259" w:rsidP="4F3FF259" w:rsidRDefault="4F3FF259" w14:paraId="33D4F83B" w14:textId="124286C9">
      <w:r>
        <w:t>F6. Allow user to change start/end locations for each car</w:t>
      </w:r>
    </w:p>
    <w:p w:rsidR="4F3FF259" w:rsidP="4F3FF259" w:rsidRDefault="4F3FF259" w14:paraId="3199E96B" w14:textId="57110316">
      <w:r>
        <w:lastRenderedPageBreak/>
        <w:t>F7. Allow user to change the layout of the map</w:t>
      </w:r>
    </w:p>
    <w:p w:rsidR="00226215" w:rsidP="00226215" w:rsidRDefault="6B83B82A" w14:paraId="6E88985C" w14:textId="68A46180">
      <w:pPr>
        <w:pStyle w:val="Heading2"/>
      </w:pPr>
      <w:r>
        <w:t>3.3 Nonfunctional Requirements</w:t>
      </w:r>
    </w:p>
    <w:p w:rsidR="373D57EE" w:rsidP="00155F2B" w:rsidRDefault="6B83B82A" w14:paraId="7FF96031" w14:textId="70CD22A5">
      <w:r w:rsidRPr="6B83B82A">
        <w:rPr>
          <w:rFonts w:ascii="Calibri" w:hAnsi="Calibri" w:eastAsia="Calibri" w:cs="Calibri"/>
        </w:rPr>
        <w:t xml:space="preserve">N1 Usability:  </w:t>
      </w:r>
      <w:r w:rsidRPr="00155F2B">
        <w:rPr>
          <w:rFonts w:ascii="Calibri" w:hAnsi="Calibri" w:eastAsia="Calibri" w:cs="Calibri"/>
        </w:rPr>
        <w:t xml:space="preserve"> </w:t>
      </w:r>
    </w:p>
    <w:p w:rsidR="373D57EE" w:rsidP="6B83B82A" w:rsidRDefault="6B83B82A" w14:paraId="415DEF47" w14:textId="47B8B86F">
      <w:pPr>
        <w:pStyle w:val="ListParagraph"/>
        <w:numPr>
          <w:ilvl w:val="0"/>
          <w:numId w:val="5"/>
        </w:numPr>
      </w:pPr>
      <w:r w:rsidRPr="6B83B82A">
        <w:rPr>
          <w:rFonts w:ascii="Calibri" w:hAnsi="Calibri" w:eastAsia="Calibri" w:cs="Calibri"/>
        </w:rPr>
        <w:t xml:space="preserve">Our program will provide statistical data of running time along with customer’s traffic combination decisions and speed of cars. </w:t>
      </w:r>
    </w:p>
    <w:p w:rsidR="373D57EE" w:rsidP="6B83B82A" w:rsidRDefault="00A5714F" w14:paraId="3EF76414" w14:textId="39A4D4CC">
      <w:pPr>
        <w:pStyle w:val="ListParagraph"/>
        <w:numPr>
          <w:ilvl w:val="0"/>
          <w:numId w:val="5"/>
        </w:numPr>
      </w:pPr>
      <w:r>
        <w:rPr>
          <w:rFonts w:ascii="Calibri" w:hAnsi="Calibri" w:eastAsia="Calibri" w:cs="Calibri"/>
        </w:rPr>
        <w:t xml:space="preserve">User </w:t>
      </w:r>
      <w:r w:rsidRPr="6B83B82A" w:rsidR="6B83B82A">
        <w:rPr>
          <w:rFonts w:ascii="Calibri" w:hAnsi="Calibri" w:eastAsia="Calibri" w:cs="Calibri"/>
        </w:rPr>
        <w:t xml:space="preserve">can run this program by some desktop applications, like Java applet. </w:t>
      </w:r>
    </w:p>
    <w:p w:rsidR="373D57EE" w:rsidP="6B83B82A" w:rsidRDefault="00A5714F" w14:paraId="34BEE204" w14:textId="03846816">
      <w:pPr>
        <w:pStyle w:val="ListParagraph"/>
        <w:numPr>
          <w:ilvl w:val="0"/>
          <w:numId w:val="5"/>
        </w:numPr>
      </w:pPr>
      <w:r>
        <w:rPr>
          <w:rFonts w:ascii="Calibri" w:hAnsi="Calibri" w:eastAsia="Calibri" w:cs="Calibri"/>
        </w:rPr>
        <w:t>User</w:t>
      </w:r>
      <w:r w:rsidRPr="6B83B82A">
        <w:rPr>
          <w:rFonts w:ascii="Calibri" w:hAnsi="Calibri" w:eastAsia="Calibri" w:cs="Calibri"/>
        </w:rPr>
        <w:t xml:space="preserve"> </w:t>
      </w:r>
      <w:r w:rsidRPr="6B83B82A" w:rsidR="6B83B82A">
        <w:rPr>
          <w:rFonts w:ascii="Calibri" w:hAnsi="Calibri" w:eastAsia="Calibri" w:cs="Calibri"/>
        </w:rPr>
        <w:t xml:space="preserve">will be able to see a 2D digital graph represented car moving. </w:t>
      </w:r>
    </w:p>
    <w:p w:rsidR="373D57EE" w:rsidP="6B83B82A" w:rsidRDefault="6B83B82A" w14:paraId="2BB6EC60" w14:textId="1A9B9F6C">
      <w:r w:rsidRPr="6B83B82A">
        <w:rPr>
          <w:rFonts w:ascii="Calibri" w:hAnsi="Calibri" w:eastAsia="Calibri" w:cs="Calibri"/>
        </w:rPr>
        <w:t xml:space="preserve">N2 Reliability: </w:t>
      </w:r>
    </w:p>
    <w:p w:rsidR="373D57EE" w:rsidP="6B83B82A" w:rsidRDefault="6B83B82A" w14:paraId="44041AE0" w14:textId="50662357">
      <w:pPr>
        <w:pStyle w:val="ListParagraph"/>
        <w:numPr>
          <w:ilvl w:val="0"/>
          <w:numId w:val="4"/>
        </w:numPr>
      </w:pPr>
      <w:r w:rsidRPr="6B83B82A">
        <w:rPr>
          <w:rFonts w:ascii="Calibri" w:hAnsi="Calibri" w:eastAsia="Calibri" w:cs="Calibri"/>
        </w:rPr>
        <w:t xml:space="preserve">The program will be able to recognize that when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enter starting points or destinations out of the map. It will give the warning and stop the program until getting correct input. </w:t>
      </w:r>
    </w:p>
    <w:p w:rsidR="373D57EE" w:rsidP="6B83B82A" w:rsidRDefault="6B83B82A" w14:paraId="497E5EEE" w14:textId="3D2AF38D">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User</w:t>
      </w:r>
      <w:r w:rsidRPr="6B83B82A" w:rsidR="00A5714F">
        <w:rPr>
          <w:rFonts w:ascii="Calibri" w:hAnsi="Calibri" w:eastAsia="Calibri" w:cs="Calibri"/>
        </w:rPr>
        <w:t xml:space="preserve"> </w:t>
      </w:r>
      <w:r w:rsidRPr="6B83B82A">
        <w:rPr>
          <w:rFonts w:ascii="Calibri" w:hAnsi="Calibri" w:eastAsia="Calibri" w:cs="Calibri"/>
        </w:rPr>
        <w:t xml:space="preserve">will have control that the cars only move along the road and they cannot move out of map. </w:t>
      </w:r>
    </w:p>
    <w:p w:rsidR="373D57EE" w:rsidP="00471232" w:rsidRDefault="6B83B82A" w14:paraId="2624300A" w14:textId="6AEF3A62">
      <w:pPr>
        <w:pStyle w:val="ListParagraph"/>
        <w:numPr>
          <w:ilvl w:val="0"/>
          <w:numId w:val="4"/>
        </w:numPr>
      </w:pPr>
      <w:r w:rsidRPr="6B83B82A">
        <w:rPr>
          <w:rFonts w:ascii="Calibri" w:hAnsi="Calibri" w:eastAsia="Calibri" w:cs="Calibri"/>
        </w:rPr>
        <w:t xml:space="preserve">The </w:t>
      </w:r>
      <w:r w:rsidR="00A5714F">
        <w:rPr>
          <w:rFonts w:ascii="Calibri" w:hAnsi="Calibri" w:eastAsia="Calibri" w:cs="Calibri"/>
        </w:rPr>
        <w:t>Program</w:t>
      </w:r>
      <w:r w:rsidRPr="6B83B82A" w:rsidR="00A5714F">
        <w:rPr>
          <w:rFonts w:ascii="Calibri" w:hAnsi="Calibri" w:eastAsia="Calibri" w:cs="Calibri"/>
        </w:rPr>
        <w:t xml:space="preserve"> </w:t>
      </w:r>
      <w:r w:rsidRPr="6B83B82A">
        <w:rPr>
          <w:rFonts w:ascii="Calibri" w:hAnsi="Calibri" w:eastAsia="Calibri" w:cs="Calibri"/>
        </w:rPr>
        <w:t xml:space="preserve">will make sure that </w:t>
      </w:r>
      <w:r w:rsidR="00A5714F">
        <w:rPr>
          <w:rFonts w:ascii="Calibri" w:hAnsi="Calibri" w:eastAsia="Calibri" w:cs="Calibri"/>
        </w:rPr>
        <w:t>user</w:t>
      </w:r>
      <w:r w:rsidRPr="6B83B82A">
        <w:rPr>
          <w:rFonts w:ascii="Calibri" w:hAnsi="Calibri" w:eastAsia="Calibri" w:cs="Calibri"/>
        </w:rPr>
        <w:t xml:space="preserve"> will only be able to set the stop sign or traffic light in intersections, and make sure every intersection gets one and only one stop </w:t>
      </w:r>
      <w:proofErr w:type="gramStart"/>
      <w:r w:rsidRPr="6B83B82A">
        <w:rPr>
          <w:rFonts w:ascii="Calibri" w:hAnsi="Calibri" w:eastAsia="Calibri" w:cs="Calibri"/>
        </w:rPr>
        <w:t>sign</w:t>
      </w:r>
      <w:proofErr w:type="gramEnd"/>
      <w:r w:rsidRPr="6B83B82A">
        <w:rPr>
          <w:rFonts w:ascii="Calibri" w:hAnsi="Calibri" w:eastAsia="Calibri" w:cs="Calibri"/>
        </w:rPr>
        <w:t xml:space="preserve"> or traffic lights. When an intersection doesn’t get assigned with any traffic sign, the program will be able to automatically set a traffic light here. If an intersection gets 2 assigned traffic signs, the program will random select one sign here. </w:t>
      </w:r>
    </w:p>
    <w:p w:rsidR="373D57EE" w:rsidP="6B83B82A" w:rsidRDefault="6B83B82A" w14:paraId="77121983" w14:textId="324E3308">
      <w:r w:rsidRPr="6B83B82A">
        <w:rPr>
          <w:rFonts w:ascii="Calibri" w:hAnsi="Calibri" w:eastAsia="Calibri" w:cs="Calibri"/>
        </w:rPr>
        <w:t xml:space="preserve">N3 Performance: </w:t>
      </w:r>
    </w:p>
    <w:p w:rsidR="373D57EE" w:rsidP="6B83B82A" w:rsidRDefault="6B83B82A" w14:paraId="1EACC55A" w14:textId="52F19AC1">
      <w:pPr>
        <w:pStyle w:val="ListParagraph"/>
        <w:numPr>
          <w:ilvl w:val="0"/>
          <w:numId w:val="3"/>
        </w:numPr>
      </w:pPr>
      <w:r w:rsidRPr="6B83B82A">
        <w:rPr>
          <w:rFonts w:ascii="Calibri" w:hAnsi="Calibri" w:eastAsia="Calibri" w:cs="Calibri"/>
        </w:rPr>
        <w:t>Program must be able to work for multiple cars moving together.</w:t>
      </w:r>
    </w:p>
    <w:p w:rsidR="373D57EE" w:rsidP="6B83B82A" w:rsidRDefault="6B83B82A" w14:paraId="74434718" w14:textId="0778EA17">
      <w:pPr>
        <w:pStyle w:val="ListParagraph"/>
        <w:numPr>
          <w:ilvl w:val="0"/>
          <w:numId w:val="3"/>
        </w:numPr>
      </w:pPr>
      <w:r w:rsidRPr="6B83B82A">
        <w:rPr>
          <w:rFonts w:ascii="Calibri" w:hAnsi="Calibri" w:eastAsia="Calibri" w:cs="Calibri"/>
        </w:rPr>
        <w:t xml:space="preserve">When the map changes, the program will also be able to work by implementing the new roads.  </w:t>
      </w:r>
    </w:p>
    <w:p w:rsidR="373D57EE" w:rsidP="6B83B82A" w:rsidRDefault="6B83B82A" w14:paraId="02FFC2C1" w14:textId="1EB6CFED">
      <w:r w:rsidRPr="6B83B82A">
        <w:rPr>
          <w:rFonts w:ascii="Calibri" w:hAnsi="Calibri" w:eastAsia="Calibri" w:cs="Calibri"/>
        </w:rPr>
        <w:t xml:space="preserve">N4 Supportability: </w:t>
      </w:r>
    </w:p>
    <w:p w:rsidR="373D57EE" w:rsidP="6B83B82A" w:rsidRDefault="6B83B82A" w14:paraId="1A58C328" w14:textId="07249B86">
      <w:pPr>
        <w:pStyle w:val="ListParagraph"/>
        <w:numPr>
          <w:ilvl w:val="0"/>
          <w:numId w:val="2"/>
        </w:numPr>
      </w:pPr>
      <w:r w:rsidRPr="6B83B82A">
        <w:rPr>
          <w:rFonts w:ascii="Calibri" w:hAnsi="Calibri" w:eastAsia="Calibri" w:cs="Calibri"/>
        </w:rPr>
        <w:t xml:space="preserve">The program should be able to run on any platform supporting </w:t>
      </w:r>
      <w:r w:rsidR="000C0CAD">
        <w:rPr>
          <w:rFonts w:ascii="Calibri" w:hAnsi="Calibri" w:eastAsia="Calibri" w:cs="Calibri"/>
        </w:rPr>
        <w:t>Java</w:t>
      </w:r>
      <w:r w:rsidRPr="6B83B82A">
        <w:rPr>
          <w:rFonts w:ascii="Calibri" w:hAnsi="Calibri" w:eastAsia="Calibri" w:cs="Calibri"/>
        </w:rPr>
        <w:t>.</w:t>
      </w:r>
    </w:p>
    <w:p w:rsidR="373D57EE" w:rsidP="6B83B82A" w:rsidRDefault="6B83B82A" w14:paraId="0612A60F" w14:textId="74237EED">
      <w:pPr>
        <w:pStyle w:val="ListParagraph"/>
        <w:numPr>
          <w:ilvl w:val="0"/>
          <w:numId w:val="2"/>
        </w:numPr>
      </w:pPr>
      <w:r w:rsidRPr="6B83B82A">
        <w:rPr>
          <w:rFonts w:ascii="Calibri" w:hAnsi="Calibri" w:eastAsia="Calibri" w:cs="Calibri"/>
        </w:rPr>
        <w:t xml:space="preserve">Project will be able to work in some </w:t>
      </w:r>
      <w:r w:rsidR="004B7BA6">
        <w:rPr>
          <w:rFonts w:ascii="Calibri" w:hAnsi="Calibri" w:eastAsia="Calibri" w:cs="Calibri"/>
        </w:rPr>
        <w:t>web</w:t>
      </w:r>
      <w:r w:rsidRPr="6B83B82A">
        <w:rPr>
          <w:rFonts w:ascii="Calibri" w:hAnsi="Calibri" w:eastAsia="Calibri" w:cs="Calibri"/>
        </w:rPr>
        <w:t xml:space="preserve"> application with a 2D visualization.  </w:t>
      </w:r>
    </w:p>
    <w:p w:rsidR="373D57EE" w:rsidP="6B83B82A" w:rsidRDefault="6B83B82A" w14:paraId="4D649B36" w14:textId="3A9C06D3">
      <w:r w:rsidRPr="3051C662" w:rsidR="3051C662">
        <w:rPr>
          <w:rFonts w:ascii="Calibri" w:hAnsi="Calibri" w:eastAsia="Calibri" w:cs="Calibri"/>
        </w:rPr>
        <w:t xml:space="preserve">N5 Implementation: </w:t>
      </w:r>
    </w:p>
    <w:p w:rsidR="3051C662" w:rsidP="3D2BD868" w:rsidRDefault="3051C662" w14:paraId="1DB2D013" w14:textId="18A514F7">
      <w:pPr>
        <w:pStyle w:val="ListParagraph"/>
        <w:numPr>
          <w:ilvl w:val="0"/>
          <w:numId w:val="1"/>
        </w:numPr>
        <w:bidi w:val="0"/>
        <w:spacing w:beforeLines="0" w:beforeAutospacing="off" w:afterLines="0" w:afterAutospacing="off" w:line="276" w:lineRule="auto"/>
        <w:ind w:left="720" w:rightChars="0" w:hanging="360"/>
        <w:jc w:val="left"/>
        <w:rPr>
          <w:sz w:val="20"/>
          <w:szCs w:val="20"/>
        </w:rPr>
      </w:pPr>
      <w:r w:rsidRPr="3D2BD868" w:rsidR="3D2BD868">
        <w:rPr>
          <w:rFonts w:ascii="Calibri" w:hAnsi="Calibri" w:eastAsia="Calibri" w:cs="Calibri"/>
        </w:rPr>
        <w:t xml:space="preserve">System will implement </w:t>
      </w:r>
      <w:r w:rsidRPr="3D2BD868" w:rsidR="3D2BD868">
        <w:rPr>
          <w:rFonts w:ascii="Calibri" w:hAnsi="Calibri" w:eastAsia="Calibri" w:cs="Calibri"/>
        </w:rPr>
        <w:t xml:space="preserve">US </w:t>
      </w:r>
      <w:r w:rsidRPr="3D2BD868" w:rsidR="3D2BD868">
        <w:rPr>
          <w:rFonts w:ascii="Calibri" w:hAnsi="Calibri" w:eastAsia="Calibri" w:cs="Calibri"/>
        </w:rPr>
        <w:t>traffic law.</w:t>
      </w:r>
      <w:r w:rsidRPr="3D2BD868" w:rsidR="3D2BD868">
        <w:rPr>
          <w:rFonts w:ascii="Calibri" w:hAnsi="Calibri" w:eastAsia="Calibri" w:cs="Calibri"/>
        </w:rPr>
        <w:t xml:space="preserve"> For example, at an </w:t>
      </w:r>
      <w:proofErr w:type="spellStart"/>
      <w:r w:rsidRPr="3D2BD868" w:rsidR="3D2BD868">
        <w:rPr>
          <w:rFonts w:ascii="Calibri" w:hAnsi="Calibri" w:eastAsia="Calibri" w:cs="Calibri"/>
        </w:rPr>
        <w:t>allway</w:t>
      </w:r>
      <w:proofErr w:type="spellEnd"/>
      <w:r w:rsidRPr="3D2BD868" w:rsidR="3D2BD868">
        <w:rPr>
          <w:rFonts w:ascii="Calibri" w:hAnsi="Calibri" w:eastAsia="Calibri" w:cs="Calibri"/>
        </w:rPr>
        <w:t xml:space="preserve"> stop sign, car agent will stop and follow the first come first serve service. </w:t>
      </w:r>
    </w:p>
    <w:p w:rsidR="00226215" w:rsidP="00226215" w:rsidRDefault="004B740A" w14:paraId="08AC74E2" w14:textId="2EAED8FC">
      <w:pPr>
        <w:pStyle w:val="Heading2"/>
      </w:pPr>
      <w:r>
        <w:t xml:space="preserve">3.4 </w:t>
      </w:r>
      <w:r w:rsidRPr="007869EE" w:rsidR="00226215">
        <w:t>System Models</w:t>
      </w:r>
    </w:p>
    <w:p w:rsidR="3D2BD868" w:rsidP="3D2BD868" w:rsidRDefault="3D2BD868" w14:noSpellErr="1" w14:paraId="50483EA2" w14:textId="4595375C">
      <w:pPr>
        <w:pStyle w:val="Heading3"/>
      </w:pPr>
      <w:r w:rsidR="3D2BD868">
        <w:rPr/>
        <w:t>Use Case Model</w:t>
      </w:r>
    </w:p>
    <w:p w:rsidRPr="00196849" w:rsidR="00196849" w:rsidP="00196849" w:rsidRDefault="2E2BA6B7" w14:paraId="6ECEE8EB" w14:noSpellErr="1" w14:textId="0E1DD6DC">
      <w:pPr>
        <w:pStyle w:val="ListParagraph"/>
        <w:numPr>
          <w:ilvl w:val="0"/>
          <w:numId w:val="12"/>
        </w:numPr>
        <w:rPr/>
      </w:pPr>
      <w:r w:rsidR="3D2BD868">
        <w:rPr/>
        <w:t>Users load CSV file indicate # of cars, position of cars</w:t>
      </w:r>
      <w:r w:rsidR="3D2BD868">
        <w:rPr/>
        <w:t xml:space="preserve">. Loads </w:t>
      </w:r>
      <w:r w:rsidR="3D2BD868">
        <w:rPr/>
        <w:t>combinations of traffic lights and stop signs (optional: system set combinations randomly)</w:t>
      </w:r>
    </w:p>
    <w:p w:rsidRPr="006D2E5C" w:rsidR="006D2E5C" w:rsidP="006D2E5C" w:rsidRDefault="3B5C1E0C" w14:paraId="0538E12D" w14:noSpellErr="1" w14:textId="759626E5">
      <w:pPr>
        <w:pStyle w:val="ListParagraph"/>
        <w:numPr>
          <w:ilvl w:val="0"/>
          <w:numId w:val="12"/>
        </w:numPr>
        <w:rPr/>
      </w:pPr>
      <w:r w:rsidR="3D2BD868">
        <w:rPr/>
        <w:t>Start the simulation, users decide to press stop and change traffic combination</w:t>
      </w:r>
      <w:r w:rsidR="3D2BD868">
        <w:rPr/>
        <w:t>. Restart at the end of simulation</w:t>
      </w:r>
    </w:p>
    <w:p w:rsidR="1818D62B" w:rsidP="1818D62B" w:rsidRDefault="5FFA34D7" w14:paraId="132DCD57" w14:textId="33F1BDD4">
      <w:pPr>
        <w:pStyle w:val="ListParagraph"/>
        <w:numPr>
          <w:ilvl w:val="0"/>
          <w:numId w:val="12"/>
        </w:numPr>
        <w:rPr/>
      </w:pPr>
      <w:r w:rsidR="3D2BD868">
        <w:rPr/>
        <w:t xml:space="preserve">Track </w:t>
      </w:r>
      <w:r w:rsidR="3D2BD868">
        <w:rPr/>
        <w:t xml:space="preserve">progress </w:t>
      </w:r>
      <w:r w:rsidR="3D2BD868">
        <w:rPr/>
        <w:t xml:space="preserve">and show statistic of </w:t>
      </w:r>
      <w:r w:rsidR="3D2BD868">
        <w:rPr/>
        <w:t xml:space="preserve">traffic. </w:t>
      </w:r>
    </w:p>
    <w:p w:rsidR="00AC1F99" w:rsidP="1818D62B" w:rsidRDefault="00845EDD" w14:paraId="6EBF3B34" w14:textId="5EC5AB0D" w14:noSpellErr="1">
      <w:pPr>
        <w:pStyle w:val="ListParagraph"/>
        <w:numPr>
          <w:ilvl w:val="0"/>
          <w:numId w:val="12"/>
        </w:numPr>
        <w:rPr/>
      </w:pPr>
      <w:r w:rsidR="3D2BD868">
        <w:rPr/>
        <w:t xml:space="preserve">System shows final report </w:t>
      </w:r>
      <w:r w:rsidR="3D2BD868">
        <w:rPr/>
        <w:t xml:space="preserve">of the </w:t>
      </w:r>
      <w:r w:rsidR="3D2BD868">
        <w:rPr/>
        <w:t>traffic flow</w:t>
      </w:r>
    </w:p>
    <w:p w:rsidR="3D2BD868" w:rsidP="3D2BD868" w:rsidRDefault="3D2BD868" w14:noSpellErr="1" w14:paraId="616E1AD2" w14:textId="3A9D06F9">
      <w:pPr>
        <w:pStyle w:val="ListParagraph"/>
        <w:numPr>
          <w:ilvl w:val="0"/>
          <w:numId w:val="12"/>
        </w:numPr>
        <w:rPr/>
      </w:pPr>
      <w:r w:rsidR="3D2BD868">
        <w:rPr/>
        <w:t>Restart simulation</w:t>
      </w:r>
    </w:p>
    <w:p w:rsidR="3D2BD868" w:rsidP="3D2BD868" w:rsidRDefault="3D2BD868" w14:noSpellErr="1" w14:paraId="7ECF2D1A" w14:textId="770DEC73">
      <w:pPr>
        <w:pStyle w:val="Normal"/>
        <w:ind w:left="0" w:firstLine="0"/>
      </w:pPr>
      <w:r w:rsidR="3D2BD868">
        <w:rPr/>
        <w:t xml:space="preserve">Use case above is described in figure 3.4.1 </w:t>
      </w:r>
    </w:p>
    <w:p w:rsidR="3D2BD868" w:rsidP="3D2BD868" w:rsidRDefault="3D2BD868" w14:noSpellErr="1" w14:paraId="4154D877" w14:textId="37F05759">
      <w:pPr>
        <w:pStyle w:val="Normal"/>
        <w:ind w:left="720" w:firstLine="720"/>
      </w:pPr>
      <w:r>
        <w:drawing>
          <wp:inline wp14:editId="3304D1F7" wp14:anchorId="16C2EE91">
            <wp:extent cx="4572000" cy="2695575"/>
            <wp:effectExtent l="0" t="0" r="0" b="0"/>
            <wp:docPr id="140643747" name="Picture" title=""/>
            <wp:cNvGraphicFramePr>
              <a:graphicFrameLocks noChangeAspect="1"/>
            </wp:cNvGraphicFramePr>
            <a:graphic>
              <a:graphicData uri="http://schemas.openxmlformats.org/drawingml/2006/picture">
                <pic:pic>
                  <pic:nvPicPr>
                    <pic:cNvPr id="0" name="Picture"/>
                    <pic:cNvPicPr/>
                  </pic:nvPicPr>
                  <pic:blipFill>
                    <a:blip r:embed="R368439326dd8475d">
                      <a:extLst>
                        <a:ext xmlns:a="http://schemas.openxmlformats.org/drawingml/2006/main" uri="{28A0092B-C50C-407E-A947-70E740481C1C}">
                          <a14:useLocalDpi val="0"/>
                        </a:ext>
                      </a:extLst>
                    </a:blip>
                    <a:stretch>
                      <a:fillRect/>
                    </a:stretch>
                  </pic:blipFill>
                  <pic:spPr>
                    <a:xfrm>
                      <a:off x="0" y="0"/>
                      <a:ext cx="4572000" cy="2695575"/>
                    </a:xfrm>
                    <a:prstGeom prst="rect">
                      <a:avLst/>
                    </a:prstGeom>
                  </pic:spPr>
                </pic:pic>
              </a:graphicData>
            </a:graphic>
          </wp:inline>
        </w:drawing>
      </w:r>
    </w:p>
    <w:p w:rsidR="3D2BD868" w:rsidP="3D2BD868" w:rsidRDefault="3D2BD868" w14:paraId="23740623" w14:textId="5E727749">
      <w:pPr>
        <w:pStyle w:val="Normal"/>
        <w:ind w:left="3600" w:firstLine="720"/>
      </w:pPr>
      <w:r w:rsidR="3D2BD868">
        <w:rPr/>
        <w:t>Figure 3.4. 1</w:t>
      </w:r>
    </w:p>
    <w:p w:rsidR="3D2BD868" w:rsidP="3D2BD868" w:rsidRDefault="3D2BD868" w14:paraId="2A7B68B1" w14:textId="00C21152">
      <w:pPr>
        <w:pStyle w:val="Normal"/>
        <w:ind w:left="2880" w:firstLine="0"/>
      </w:pPr>
    </w:p>
    <w:p w:rsidR="3D2BD868" w:rsidP="3D2BD868" w:rsidRDefault="3D2BD868" w14:noSpellErr="1" w14:paraId="4B25F588" w14:textId="64784C43">
      <w:pPr>
        <w:pStyle w:val="Heading3"/>
      </w:pPr>
      <w:r w:rsidR="3D2BD868">
        <w:rPr/>
        <w:t>Structural Model</w:t>
      </w:r>
    </w:p>
    <w:p w:rsidR="00226215" w:rsidP="00226215" w:rsidRDefault="00226215" w14:paraId="565EF3A3" w14:textId="77777777" w14:noSpellErr="1">
      <w:pPr>
        <w:pStyle w:val="Heading3"/>
      </w:pPr>
      <w:r w:rsidR="3D2BD868">
        <w:rPr/>
        <w:t>Behavioral Model</w:t>
      </w:r>
    </w:p>
    <w:p w:rsidR="3D2BD868" w:rsidP="3D2BD868" w:rsidRDefault="3D2BD868" w14:paraId="0BC616D8" w14:textId="573D0A3C">
      <w:pPr>
        <w:pStyle w:val="Normal"/>
      </w:pPr>
      <w:r w:rsidRPr="3D2BD868" w:rsidR="3D2BD868">
        <w:rPr/>
        <w:t xml:space="preserve">Each </w:t>
      </w:r>
      <w:proofErr w:type="spellStart"/>
      <w:r w:rsidRPr="3D2BD868" w:rsidR="3D2BD868">
        <w:rPr/>
        <w:t>usecase</w:t>
      </w:r>
      <w:proofErr w:type="spellEnd"/>
      <w:r w:rsidRPr="3D2BD868" w:rsidR="3D2BD868">
        <w:rPr/>
        <w:t xml:space="preserve"> are associated with individual sequence diagram as follow. </w:t>
      </w:r>
    </w:p>
    <w:p w:rsidR="3D2BD868" w:rsidP="40D37E4C" w:rsidRDefault="3D2BD868" w14:paraId="57B8C70D" w14:noSpellErr="1" w14:textId="734C6F82">
      <w:pPr>
        <w:pStyle w:val="ListParagraph"/>
        <w:numPr>
          <w:ilvl w:val="0"/>
          <w:numId w:val="17"/>
        </w:numPr>
        <w:rPr>
          <w:sz w:val="20"/>
          <w:szCs w:val="20"/>
        </w:rPr>
      </w:pPr>
      <w:r w:rsidR="40D37E4C">
        <w:rPr/>
        <w:t>Load traffic components</w:t>
      </w:r>
      <w:r w:rsidR="40D37E4C">
        <w:rPr/>
        <w:t xml:space="preserve"> (Figure 3.4.2)</w:t>
      </w:r>
    </w:p>
    <w:p w:rsidR="40D37E4C" w:rsidP="40D37E4C" w:rsidRDefault="40D37E4C" w14:noSpellErr="1" w14:paraId="534BDA5E" w14:textId="4ADE763C">
      <w:pPr>
        <w:pStyle w:val="Normal"/>
        <w:ind w:left="360"/>
      </w:pPr>
      <w:r>
        <w:drawing>
          <wp:inline wp14:editId="7099B296" wp14:anchorId="2C00BA91">
            <wp:extent cx="4572000" cy="1419225"/>
            <wp:effectExtent l="0" t="0" r="0" b="0"/>
            <wp:docPr id="210838479" name="Picture" title=""/>
            <wp:cNvGraphicFramePr>
              <a:graphicFrameLocks noChangeAspect="1"/>
            </wp:cNvGraphicFramePr>
            <a:graphic>
              <a:graphicData uri="http://schemas.openxmlformats.org/drawingml/2006/picture">
                <pic:pic>
                  <pic:nvPicPr>
                    <pic:cNvPr id="0" name="Picture"/>
                    <pic:cNvPicPr/>
                  </pic:nvPicPr>
                  <pic:blipFill>
                    <a:blip r:embed="Refd7058ded5e4456">
                      <a:extLst>
                        <a:ext xmlns:a="http://schemas.openxmlformats.org/drawingml/2006/main" uri="{28A0092B-C50C-407E-A947-70E740481C1C}">
                          <a14:useLocalDpi val="0"/>
                        </a:ext>
                      </a:extLst>
                    </a:blip>
                    <a:stretch>
                      <a:fillRect/>
                    </a:stretch>
                  </pic:blipFill>
                  <pic:spPr>
                    <a:xfrm>
                      <a:off x="0" y="0"/>
                      <a:ext cx="4572000" cy="1419225"/>
                    </a:xfrm>
                    <a:prstGeom prst="rect">
                      <a:avLst/>
                    </a:prstGeom>
                  </pic:spPr>
                </pic:pic>
              </a:graphicData>
            </a:graphic>
          </wp:inline>
        </w:drawing>
      </w:r>
    </w:p>
    <w:p w:rsidR="40D37E4C" w:rsidP="40D37E4C" w:rsidRDefault="40D37E4C" w14:noSpellErr="1" w14:paraId="63083233" w14:textId="1C8957AE">
      <w:pPr>
        <w:pStyle w:val="Normal"/>
        <w:ind w:left="2880" w:firstLine="720"/>
      </w:pPr>
      <w:r w:rsidR="40D37E4C">
        <w:rPr/>
        <w:t>Figure 3.4.2</w:t>
      </w:r>
    </w:p>
    <w:p w:rsidR="3D2BD868" w:rsidP="40D37E4C" w:rsidRDefault="3D2BD868" w14:paraId="00A3EBBF" w14:textId="049398CF">
      <w:pPr>
        <w:pStyle w:val="ListParagraph"/>
        <w:numPr>
          <w:ilvl w:val="0"/>
          <w:numId w:val="17"/>
        </w:numPr>
        <w:rPr>
          <w:sz w:val="20"/>
          <w:szCs w:val="20"/>
        </w:rPr>
      </w:pPr>
      <w:r w:rsidR="40D37E4C">
        <w:rPr/>
        <w:t>Start and stop simulation</w:t>
      </w:r>
      <w:r w:rsidR="40D37E4C">
        <w:rPr/>
        <w:t xml:space="preserve"> (Figure 3.4.</w:t>
      </w:r>
    </w:p>
    <w:p w:rsidR="40D37E4C" w:rsidP="40D37E4C" w:rsidRDefault="40D37E4C" w14:noSpellErr="1" w14:paraId="72DECEE6" w14:textId="7A8BBB72">
      <w:pPr>
        <w:pStyle w:val="Normal"/>
        <w:ind w:left="360"/>
      </w:pPr>
      <w:r>
        <w:drawing>
          <wp:inline wp14:editId="6A850010" wp14:anchorId="2104976E">
            <wp:extent cx="4572000" cy="1771650"/>
            <wp:effectExtent l="0" t="0" r="0" b="0"/>
            <wp:docPr id="1446145610" name="Picture" title=""/>
            <wp:cNvGraphicFramePr>
              <a:graphicFrameLocks noChangeAspect="1"/>
            </wp:cNvGraphicFramePr>
            <a:graphic>
              <a:graphicData uri="http://schemas.openxmlformats.org/drawingml/2006/picture">
                <pic:pic>
                  <pic:nvPicPr>
                    <pic:cNvPr id="0" name="Picture"/>
                    <pic:cNvPicPr/>
                  </pic:nvPicPr>
                  <pic:blipFill>
                    <a:blip r:embed="R3894399fc4e94c31">
                      <a:extLst>
                        <a:ext xmlns:a="http://schemas.openxmlformats.org/drawingml/2006/main" uri="{28A0092B-C50C-407E-A947-70E740481C1C}">
                          <a14:useLocalDpi val="0"/>
                        </a:ext>
                      </a:extLst>
                    </a:blip>
                    <a:stretch>
                      <a:fillRect/>
                    </a:stretch>
                  </pic:blipFill>
                  <pic:spPr>
                    <a:xfrm>
                      <a:off x="0" y="0"/>
                      <a:ext cx="4572000" cy="1771650"/>
                    </a:xfrm>
                    <a:prstGeom prst="rect">
                      <a:avLst/>
                    </a:prstGeom>
                  </pic:spPr>
                </pic:pic>
              </a:graphicData>
            </a:graphic>
          </wp:inline>
        </w:drawing>
      </w:r>
    </w:p>
    <w:p w:rsidR="40D37E4C" w:rsidP="40D37E4C" w:rsidRDefault="40D37E4C" w14:paraId="0ACF79E1" w14:textId="1658F76F">
      <w:pPr>
        <w:pStyle w:val="Normal"/>
        <w:ind w:left="2880" w:firstLine="720"/>
      </w:pPr>
      <w:r w:rsidR="40D37E4C">
        <w:rPr/>
        <w:t>Figure 3.4.3</w:t>
      </w:r>
    </w:p>
    <w:p w:rsidR="3D2BD868" w:rsidP="3D2BD868" w:rsidRDefault="3D2BD868" w14:noSpellErr="1" w14:paraId="1CF0BD5C" w14:textId="27D8EABE">
      <w:pPr>
        <w:pStyle w:val="ListParagraph"/>
        <w:numPr>
          <w:ilvl w:val="0"/>
          <w:numId w:val="17"/>
        </w:numPr>
        <w:rPr>
          <w:sz w:val="20"/>
          <w:szCs w:val="20"/>
        </w:rPr>
      </w:pPr>
      <w:r w:rsidR="40D37E4C">
        <w:rPr/>
        <w:t xml:space="preserve">Track live report of each traffic component </w:t>
      </w:r>
    </w:p>
    <w:p w:rsidR="1F748FB7" w:rsidP="1F748FB7" w:rsidRDefault="1F748FB7" w14:paraId="133C3420" w14:noSpellErr="1" w14:textId="0E13ACA0">
      <w:pPr>
        <w:pStyle w:val="Normal"/>
        <w:ind w:left="360"/>
      </w:pPr>
      <w:r>
        <w:drawing>
          <wp:inline wp14:editId="4CF18A8F" wp14:anchorId="03958500">
            <wp:extent cx="4830023" cy="2032634"/>
            <wp:effectExtent l="0" t="0" r="0" b="0"/>
            <wp:docPr id="2003891684" name="Picture" title=""/>
            <wp:cNvGraphicFramePr>
              <a:graphicFrameLocks noChangeAspect="1"/>
            </wp:cNvGraphicFramePr>
            <a:graphic>
              <a:graphicData uri="http://schemas.openxmlformats.org/drawingml/2006/picture">
                <pic:pic>
                  <pic:nvPicPr>
                    <pic:cNvPr id="0" name="Picture"/>
                    <pic:cNvPicPr/>
                  </pic:nvPicPr>
                  <pic:blipFill>
                    <a:blip r:embed="R89e3e8ae87934a06">
                      <a:extLst>
                        <a:ext xmlns:a="http://schemas.openxmlformats.org/drawingml/2006/main" uri="{28A0092B-C50C-407E-A947-70E740481C1C}">
                          <a14:useLocalDpi val="0"/>
                        </a:ext>
                      </a:extLst>
                    </a:blip>
                    <a:stretch>
                      <a:fillRect/>
                    </a:stretch>
                  </pic:blipFill>
                  <pic:spPr>
                    <a:xfrm>
                      <a:off x="0" y="0"/>
                      <a:ext cx="4830023" cy="2032634"/>
                    </a:xfrm>
                    <a:prstGeom prst="rect">
                      <a:avLst/>
                    </a:prstGeom>
                  </pic:spPr>
                </pic:pic>
              </a:graphicData>
            </a:graphic>
          </wp:inline>
        </w:drawing>
      </w:r>
    </w:p>
    <w:p w:rsidR="40D37E4C" w:rsidP="40D37E4C" w:rsidRDefault="40D37E4C" w14:noSpellErr="1" w14:paraId="2692EA38" w14:textId="7B70BDBC">
      <w:pPr>
        <w:pStyle w:val="Normal"/>
        <w:ind w:left="2880" w:firstLine="0"/>
      </w:pPr>
      <w:r w:rsidR="40D37E4C">
        <w:rPr/>
        <w:t>Figure 3.4.4</w:t>
      </w:r>
    </w:p>
    <w:p w:rsidR="3D2BD868" w:rsidP="1F748FB7" w:rsidRDefault="3D2BD868" w14:paraId="018EE41D" w14:noSpellErr="1" w14:textId="2F82CB50">
      <w:pPr>
        <w:pStyle w:val="ListParagraph"/>
        <w:numPr>
          <w:ilvl w:val="0"/>
          <w:numId w:val="17"/>
        </w:numPr>
        <w:rPr>
          <w:sz w:val="20"/>
          <w:szCs w:val="20"/>
        </w:rPr>
      </w:pPr>
      <w:r w:rsidR="40D37E4C">
        <w:rPr/>
        <w:t>System show final report (as shown in figure 3.4.5</w:t>
      </w:r>
      <w:r w:rsidR="40D37E4C">
        <w:rPr/>
        <w:t>)</w:t>
      </w:r>
    </w:p>
    <w:p w:rsidR="3D2BD868" w:rsidP="3D2BD868" w:rsidRDefault="3D2BD868" w14:noSpellErr="1" w14:paraId="6CFE5A3C" w14:textId="5D080C32">
      <w:pPr>
        <w:pStyle w:val="Normal"/>
        <w:ind w:left="360" w:firstLine="720"/>
      </w:pPr>
      <w:r>
        <w:drawing>
          <wp:inline wp14:editId="4B7F72C9" wp14:anchorId="157813B4">
            <wp:extent cx="4572000" cy="3028950"/>
            <wp:effectExtent l="0" t="0" r="0" b="0"/>
            <wp:docPr id="653802712" name="Picture" title=""/>
            <wp:cNvGraphicFramePr>
              <a:graphicFrameLocks noChangeAspect="1"/>
            </wp:cNvGraphicFramePr>
            <a:graphic>
              <a:graphicData uri="http://schemas.openxmlformats.org/drawingml/2006/picture">
                <pic:pic>
                  <pic:nvPicPr>
                    <pic:cNvPr id="0" name="Picture"/>
                    <pic:cNvPicPr/>
                  </pic:nvPicPr>
                  <pic:blipFill>
                    <a:blip r:embed="Rf955f49399394574">
                      <a:extLst>
                        <a:ext xmlns:a="http://schemas.openxmlformats.org/drawingml/2006/main" uri="{28A0092B-C50C-407E-A947-70E740481C1C}">
                          <a14:useLocalDpi val="0"/>
                        </a:ext>
                      </a:extLst>
                    </a:blip>
                    <a:stretch>
                      <a:fillRect/>
                    </a:stretch>
                  </pic:blipFill>
                  <pic:spPr>
                    <a:xfrm>
                      <a:off x="0" y="0"/>
                      <a:ext cx="4572000" cy="3028950"/>
                    </a:xfrm>
                    <a:prstGeom prst="rect">
                      <a:avLst/>
                    </a:prstGeom>
                  </pic:spPr>
                </pic:pic>
              </a:graphicData>
            </a:graphic>
          </wp:inline>
        </w:drawing>
      </w:r>
    </w:p>
    <w:p w:rsidR="3D2BD868" w:rsidP="3D2BD868" w:rsidRDefault="3D2BD868" w14:paraId="42276CBA" w14:textId="7DE56D47">
      <w:pPr>
        <w:pStyle w:val="Normal"/>
        <w:ind w:left="3600" w:firstLine="720"/>
      </w:pPr>
      <w:r w:rsidRPr="3D2BD868" w:rsidR="3D2BD868">
        <w:rPr/>
        <w:t>Figure 3.4.5</w:t>
      </w:r>
    </w:p>
    <w:p w:rsidR="3D2BD868" w:rsidP="3D2BD868" w:rsidRDefault="3D2BD868" w14:noSpellErr="1" w14:paraId="5300C538" w14:textId="4A234EA0">
      <w:pPr>
        <w:pStyle w:val="ListParagraph"/>
        <w:numPr>
          <w:ilvl w:val="0"/>
          <w:numId w:val="17"/>
        </w:numPr>
        <w:rPr>
          <w:sz w:val="20"/>
          <w:szCs w:val="20"/>
        </w:rPr>
      </w:pPr>
      <w:r w:rsidR="40D37E4C">
        <w:rPr/>
        <w:t>Restart the simulation</w:t>
      </w:r>
    </w:p>
    <w:p w:rsidRPr="001A18B9" w:rsidR="00226215" w:rsidP="00226215" w:rsidRDefault="4F3FF259" w14:paraId="13B5939A" w14:textId="2C0BBA51"/>
    <w:p w:rsidRPr="004B67F7" w:rsidR="00226215" w:rsidP="2FAD5F54" w:rsidRDefault="2FAD5F54" w14:paraId="25BB9454" w14:textId="7E22BE15">
      <w:pPr>
        <w:pStyle w:val="Heading3"/>
      </w:pPr>
      <w:r>
        <w:t>User Interface: Navigational Paths and Screen Mockups</w:t>
      </w:r>
    </w:p>
    <w:p w:rsidRPr="004B67F7" w:rsidR="00226215" w:rsidP="3D2BD868" w:rsidRDefault="4F3FF259" w14:paraId="7C0E07C6" w14:textId="12A752BC">
      <w:pPr>
        <w:ind w:left="720" w:firstLine="720"/>
      </w:pPr>
      <w:r>
        <w:drawing>
          <wp:inline wp14:editId="3DAEA8D1" wp14:anchorId="6F8800FB">
            <wp:extent cx="4572000" cy="2933700"/>
            <wp:effectExtent l="0" t="0" r="0" b="0"/>
            <wp:docPr id="1516721987" name="" title=""/>
            <wp:cNvGraphicFramePr>
              <a:graphicFrameLocks noChangeAspect="1"/>
            </wp:cNvGraphicFramePr>
            <a:graphic>
              <a:graphicData uri="http://schemas.openxmlformats.org/drawingml/2006/picture">
                <pic:pic>
                  <pic:nvPicPr>
                    <pic:cNvPr id="0" name=""/>
                    <pic:cNvPicPr/>
                  </pic:nvPicPr>
                  <pic:blipFill>
                    <a:blip r:embed="Re9465f96d6964b3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572000" cy="2933700"/>
                    </a:xfrm>
                    <a:prstGeom prst="rect">
                      <a:avLst/>
                    </a:prstGeom>
                  </pic:spPr>
                </pic:pic>
              </a:graphicData>
            </a:graphic>
          </wp:inline>
        </w:drawing>
      </w:r>
    </w:p>
    <w:p w:rsidR="00226215" w:rsidP="00226215" w:rsidRDefault="00226215" w14:paraId="414D20E1" w14:textId="77777777">
      <w:pPr>
        <w:pStyle w:val="Heading1"/>
      </w:pPr>
      <w:r>
        <w:t>Glossary</w:t>
      </w:r>
    </w:p>
    <w:p w:rsidR="00226215" w:rsidP="00226215" w:rsidRDefault="2FAD5F54" w14:paraId="46F32B95" w14:textId="3FA6D1FD">
      <w:r>
        <w:t>TBD</w:t>
      </w:r>
    </w:p>
    <w:p w:rsidRPr="001A18B9" w:rsidR="00226215" w:rsidP="00226215" w:rsidRDefault="00226215" w14:paraId="79DBD6C8" w14:textId="77777777"/>
    <w:p w:rsidR="2DFCC590" w:rsidRDefault="2DFCC590" w14:paraId="05FAEB14" w14:textId="5C83BAFD"/>
    <w:sectPr w:rsidR="2DFCC590" w:rsidSect="006161A8">
      <w:headerReference w:type="default" r:id="rId12"/>
      <w:footerReference w:type="default" r:id="rId13"/>
      <w:pgSz w:w="12240" w:h="15840" w:orient="portrait"/>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E14" w:rsidRDefault="004F4E14" w14:paraId="501048CE" w14:textId="77777777">
      <w:pPr>
        <w:spacing w:before="0" w:after="0" w:line="240" w:lineRule="auto"/>
      </w:pPr>
      <w:r>
        <w:separator/>
      </w:r>
    </w:p>
  </w:endnote>
  <w:endnote w:type="continuationSeparator" w:id="0">
    <w:p w:rsidR="004F4E14" w:rsidRDefault="004F4E14" w14:paraId="124EB2C1" w14:textId="77777777">
      <w:pPr>
        <w:spacing w:before="0" w:after="0" w:line="240" w:lineRule="auto"/>
      </w:pPr>
      <w:r>
        <w:continuationSeparator/>
      </w:r>
    </w:p>
  </w:endnote>
  <w:endnote w:type="continuationNotice" w:id="1">
    <w:p w:rsidR="004445C1" w:rsidRDefault="004445C1" w14:paraId="6F49496E"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ebkit-standard">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2DFCC590" w:rsidTr="38E57927" w14:paraId="046E7100" w14:textId="77777777">
      <w:tc>
        <w:tcPr>
          <w:tcW w:w="3120" w:type="dxa"/>
        </w:tcPr>
        <w:p w:rsidR="2DFCC590" w:rsidP="2DFCC590" w:rsidRDefault="2DFCC590" w14:paraId="24C6744F" w14:textId="129CAF65">
          <w:pPr>
            <w:ind w:left="-115"/>
          </w:pPr>
        </w:p>
      </w:tc>
      <w:tc>
        <w:tcPr>
          <w:tcW w:w="3120" w:type="dxa"/>
        </w:tcPr>
        <w:p w:rsidR="2DFCC590" w:rsidP="2DFCC590" w:rsidRDefault="2DFCC590" w14:paraId="172CAF45" w14:textId="0CA0FC79">
          <w:pPr>
            <w:jc w:val="center"/>
          </w:pPr>
        </w:p>
      </w:tc>
      <w:tc>
        <w:tcPr>
          <w:tcW w:w="3120" w:type="dxa"/>
        </w:tcPr>
        <w:p w:rsidR="2DFCC590" w:rsidP="2DFCC590" w:rsidRDefault="2DFCC590" w14:paraId="4B14865A" w14:textId="2F53C7D5">
          <w:pPr>
            <w:ind w:right="-115"/>
            <w:jc w:val="right"/>
          </w:pPr>
          <w:r>
            <w:fldChar w:fldCharType="begin"/>
          </w:r>
          <w:r>
            <w:instrText>PAGE</w:instrText>
          </w:r>
          <w:r>
            <w:fldChar w:fldCharType="separate"/>
          </w:r>
          <w:r w:rsidR="004445C1">
            <w:rPr>
              <w:noProof/>
            </w:rPr>
            <w:t>1</w:t>
          </w:r>
          <w:r>
            <w:fldChar w:fldCharType="end"/>
          </w:r>
        </w:p>
      </w:tc>
    </w:tr>
  </w:tbl>
  <w:p w:rsidR="2DFCC590" w:rsidP="2DFCC590" w:rsidRDefault="2DFCC590" w14:paraId="4C9EA6AF" w14:textId="65136C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E14" w:rsidRDefault="004F4E14" w14:paraId="5956ACE7" w14:textId="77777777">
      <w:pPr>
        <w:spacing w:before="0" w:after="0" w:line="240" w:lineRule="auto"/>
      </w:pPr>
      <w:r>
        <w:separator/>
      </w:r>
    </w:p>
  </w:footnote>
  <w:footnote w:type="continuationSeparator" w:id="0">
    <w:p w:rsidR="004F4E14" w:rsidRDefault="004F4E14" w14:paraId="7DD042FF" w14:textId="77777777">
      <w:pPr>
        <w:spacing w:before="0" w:after="0" w:line="240" w:lineRule="auto"/>
      </w:pPr>
      <w:r>
        <w:continuationSeparator/>
      </w:r>
    </w:p>
  </w:footnote>
  <w:footnote w:type="continuationNotice" w:id="1">
    <w:p w:rsidR="004445C1" w:rsidRDefault="004445C1" w14:paraId="5F512B1C"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870"/>
      <w:gridCol w:w="2370"/>
      <w:gridCol w:w="3120"/>
    </w:tblGrid>
    <w:tr w:rsidR="2DFCC590" w:rsidTr="00E53B29" w14:paraId="165F3797" w14:textId="77777777">
      <w:tc>
        <w:tcPr>
          <w:tcW w:w="3870" w:type="dxa"/>
        </w:tcPr>
        <w:p w:rsidR="2DFCC590" w:rsidP="00D46759" w:rsidRDefault="38E57927" w14:paraId="1B038FED" w14:textId="77777777">
          <w:pPr>
            <w:spacing w:line="240" w:lineRule="auto"/>
            <w:ind w:left="-115"/>
          </w:pPr>
          <w:r>
            <w:t xml:space="preserve">Requirements Analysis </w:t>
          </w:r>
          <w:proofErr w:type="gramStart"/>
          <w:r>
            <w:t>Document(</w:t>
          </w:r>
          <w:proofErr w:type="gramEnd"/>
          <w:r>
            <w:t>RAD)</w:t>
          </w:r>
        </w:p>
        <w:p w:rsidR="006161A8" w:rsidP="00D46759" w:rsidRDefault="00E53B29" w14:paraId="0F1251D0" w14:textId="2D4FB030">
          <w:pPr>
            <w:spacing w:line="240" w:lineRule="auto"/>
            <w:ind w:left="-115"/>
          </w:pPr>
          <w:r>
            <w:t>Version 1.00 [</w:t>
          </w:r>
          <w:r w:rsidR="00930026">
            <w:t>Feb</w:t>
          </w:r>
          <w:r w:rsidR="006161A8">
            <w:t>-03-2019]</w:t>
          </w:r>
        </w:p>
      </w:tc>
      <w:tc>
        <w:tcPr>
          <w:tcW w:w="2370" w:type="dxa"/>
        </w:tcPr>
        <w:p w:rsidR="2DFCC590" w:rsidP="2DFCC590" w:rsidRDefault="2DFCC590" w14:paraId="497FE29F" w14:textId="41E1370E">
          <w:pPr>
            <w:jc w:val="center"/>
          </w:pPr>
        </w:p>
      </w:tc>
      <w:tc>
        <w:tcPr>
          <w:tcW w:w="3120" w:type="dxa"/>
        </w:tcPr>
        <w:p w:rsidR="2DFCC590" w:rsidP="2DFCC590" w:rsidRDefault="38E57927" w14:paraId="739D52ED" w14:textId="406A69A6">
          <w:pPr>
            <w:ind w:right="-115"/>
            <w:jc w:val="right"/>
          </w:pPr>
          <w:r>
            <w:t>Web Application</w:t>
          </w:r>
        </w:p>
      </w:tc>
    </w:tr>
  </w:tbl>
  <w:p w:rsidR="2DFCC590" w:rsidP="2DFCC590" w:rsidRDefault="2DFCC590" w14:paraId="05CBCAEF" w14:textId="7C5A26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CE080A"/>
    <w:multiLevelType w:val="hybridMultilevel"/>
    <w:tmpl w:val="2AE63B6A"/>
    <w:lvl w:ilvl="0" w:tplc="A6105E08">
      <w:start w:val="1"/>
      <w:numFmt w:val="bullet"/>
      <w:lvlText w:val=""/>
      <w:lvlJc w:val="left"/>
      <w:pPr>
        <w:ind w:left="720" w:hanging="360"/>
      </w:pPr>
      <w:rPr>
        <w:rFonts w:hint="default" w:ascii="Symbol" w:hAnsi="Symbol"/>
      </w:rPr>
    </w:lvl>
    <w:lvl w:ilvl="1" w:tplc="DC5E9598">
      <w:start w:val="1"/>
      <w:numFmt w:val="bullet"/>
      <w:lvlText w:val="o"/>
      <w:lvlJc w:val="left"/>
      <w:pPr>
        <w:ind w:left="1440" w:hanging="360"/>
      </w:pPr>
      <w:rPr>
        <w:rFonts w:hint="default" w:ascii="Courier New" w:hAnsi="Courier New"/>
      </w:rPr>
    </w:lvl>
    <w:lvl w:ilvl="2" w:tplc="8488CE62">
      <w:start w:val="1"/>
      <w:numFmt w:val="bullet"/>
      <w:lvlText w:val=""/>
      <w:lvlJc w:val="left"/>
      <w:pPr>
        <w:ind w:left="2160" w:hanging="360"/>
      </w:pPr>
      <w:rPr>
        <w:rFonts w:hint="default" w:ascii="Wingdings" w:hAnsi="Wingdings"/>
      </w:rPr>
    </w:lvl>
    <w:lvl w:ilvl="3" w:tplc="14D23C48">
      <w:start w:val="1"/>
      <w:numFmt w:val="bullet"/>
      <w:lvlText w:val=""/>
      <w:lvlJc w:val="left"/>
      <w:pPr>
        <w:ind w:left="2880" w:hanging="360"/>
      </w:pPr>
      <w:rPr>
        <w:rFonts w:hint="default" w:ascii="Symbol" w:hAnsi="Symbol"/>
      </w:rPr>
    </w:lvl>
    <w:lvl w:ilvl="4" w:tplc="F44CCD6C">
      <w:start w:val="1"/>
      <w:numFmt w:val="bullet"/>
      <w:lvlText w:val="o"/>
      <w:lvlJc w:val="left"/>
      <w:pPr>
        <w:ind w:left="3600" w:hanging="360"/>
      </w:pPr>
      <w:rPr>
        <w:rFonts w:hint="default" w:ascii="Courier New" w:hAnsi="Courier New"/>
      </w:rPr>
    </w:lvl>
    <w:lvl w:ilvl="5" w:tplc="4A0ADB54">
      <w:start w:val="1"/>
      <w:numFmt w:val="bullet"/>
      <w:lvlText w:val=""/>
      <w:lvlJc w:val="left"/>
      <w:pPr>
        <w:ind w:left="4320" w:hanging="360"/>
      </w:pPr>
      <w:rPr>
        <w:rFonts w:hint="default" w:ascii="Wingdings" w:hAnsi="Wingdings"/>
      </w:rPr>
    </w:lvl>
    <w:lvl w:ilvl="6" w:tplc="A9EE788C">
      <w:start w:val="1"/>
      <w:numFmt w:val="bullet"/>
      <w:lvlText w:val=""/>
      <w:lvlJc w:val="left"/>
      <w:pPr>
        <w:ind w:left="5040" w:hanging="360"/>
      </w:pPr>
      <w:rPr>
        <w:rFonts w:hint="default" w:ascii="Symbol" w:hAnsi="Symbol"/>
      </w:rPr>
    </w:lvl>
    <w:lvl w:ilvl="7" w:tplc="2FB20598">
      <w:start w:val="1"/>
      <w:numFmt w:val="bullet"/>
      <w:lvlText w:val="o"/>
      <w:lvlJc w:val="left"/>
      <w:pPr>
        <w:ind w:left="5760" w:hanging="360"/>
      </w:pPr>
      <w:rPr>
        <w:rFonts w:hint="default" w:ascii="Courier New" w:hAnsi="Courier New"/>
      </w:rPr>
    </w:lvl>
    <w:lvl w:ilvl="8" w:tplc="0B2E5D1C">
      <w:start w:val="1"/>
      <w:numFmt w:val="bullet"/>
      <w:lvlText w:val=""/>
      <w:lvlJc w:val="left"/>
      <w:pPr>
        <w:ind w:left="6480" w:hanging="360"/>
      </w:pPr>
      <w:rPr>
        <w:rFonts w:hint="default" w:ascii="Wingdings" w:hAnsi="Wingdings"/>
      </w:rPr>
    </w:lvl>
  </w:abstractNum>
  <w:abstractNum w:abstractNumId="1" w15:restartNumberingAfterBreak="0">
    <w:nsid w:val="10E00A48"/>
    <w:multiLevelType w:val="hybridMultilevel"/>
    <w:tmpl w:val="3B1ACDD6"/>
    <w:lvl w:ilvl="0" w:tplc="0658A1A0">
      <w:start w:val="1"/>
      <w:numFmt w:val="decimal"/>
      <w:lvlText w:val="%1."/>
      <w:lvlJc w:val="left"/>
      <w:pPr>
        <w:ind w:left="720" w:hanging="360"/>
      </w:pPr>
    </w:lvl>
    <w:lvl w:ilvl="1" w:tplc="01E2BC80">
      <w:start w:val="1"/>
      <w:numFmt w:val="lowerLetter"/>
      <w:lvlText w:val="%2."/>
      <w:lvlJc w:val="left"/>
      <w:pPr>
        <w:ind w:left="1440" w:hanging="360"/>
      </w:pPr>
    </w:lvl>
    <w:lvl w:ilvl="2" w:tplc="06CC3220">
      <w:start w:val="1"/>
      <w:numFmt w:val="lowerRoman"/>
      <w:lvlText w:val="%3."/>
      <w:lvlJc w:val="right"/>
      <w:pPr>
        <w:ind w:left="2160" w:hanging="180"/>
      </w:pPr>
    </w:lvl>
    <w:lvl w:ilvl="3" w:tplc="41188698">
      <w:start w:val="1"/>
      <w:numFmt w:val="decimal"/>
      <w:lvlText w:val="%4."/>
      <w:lvlJc w:val="left"/>
      <w:pPr>
        <w:ind w:left="2880" w:hanging="360"/>
      </w:pPr>
    </w:lvl>
    <w:lvl w:ilvl="4" w:tplc="17BE487C">
      <w:start w:val="1"/>
      <w:numFmt w:val="lowerLetter"/>
      <w:lvlText w:val="%5."/>
      <w:lvlJc w:val="left"/>
      <w:pPr>
        <w:ind w:left="3600" w:hanging="360"/>
      </w:pPr>
    </w:lvl>
    <w:lvl w:ilvl="5" w:tplc="20F26B90">
      <w:start w:val="1"/>
      <w:numFmt w:val="lowerRoman"/>
      <w:lvlText w:val="%6."/>
      <w:lvlJc w:val="right"/>
      <w:pPr>
        <w:ind w:left="4320" w:hanging="180"/>
      </w:pPr>
    </w:lvl>
    <w:lvl w:ilvl="6" w:tplc="CF4C1552">
      <w:start w:val="1"/>
      <w:numFmt w:val="decimal"/>
      <w:lvlText w:val="%7."/>
      <w:lvlJc w:val="left"/>
      <w:pPr>
        <w:ind w:left="5040" w:hanging="360"/>
      </w:pPr>
    </w:lvl>
    <w:lvl w:ilvl="7" w:tplc="644299F2">
      <w:start w:val="1"/>
      <w:numFmt w:val="lowerLetter"/>
      <w:lvlText w:val="%8."/>
      <w:lvlJc w:val="left"/>
      <w:pPr>
        <w:ind w:left="5760" w:hanging="360"/>
      </w:pPr>
    </w:lvl>
    <w:lvl w:ilvl="8" w:tplc="77FCA106">
      <w:start w:val="1"/>
      <w:numFmt w:val="lowerRoman"/>
      <w:lvlText w:val="%9."/>
      <w:lvlJc w:val="right"/>
      <w:pPr>
        <w:ind w:left="6480" w:hanging="180"/>
      </w:pPr>
    </w:lvl>
  </w:abstractNum>
  <w:abstractNum w:abstractNumId="2" w15:restartNumberingAfterBreak="0">
    <w:nsid w:val="30FA172C"/>
    <w:multiLevelType w:val="hybridMultilevel"/>
    <w:tmpl w:val="76621860"/>
    <w:lvl w:ilvl="0" w:tplc="86D89DC4">
      <w:start w:val="1"/>
      <w:numFmt w:val="bullet"/>
      <w:lvlText w:val=""/>
      <w:lvlJc w:val="left"/>
      <w:pPr>
        <w:ind w:left="720" w:hanging="360"/>
      </w:pPr>
      <w:rPr>
        <w:rFonts w:hint="default" w:ascii="Symbol" w:hAnsi="Symbol"/>
      </w:rPr>
    </w:lvl>
    <w:lvl w:ilvl="1" w:tplc="F0AA339E">
      <w:start w:val="1"/>
      <w:numFmt w:val="bullet"/>
      <w:lvlText w:val="o"/>
      <w:lvlJc w:val="left"/>
      <w:pPr>
        <w:ind w:left="1440" w:hanging="360"/>
      </w:pPr>
      <w:rPr>
        <w:rFonts w:hint="default" w:ascii="Courier New" w:hAnsi="Courier New"/>
      </w:rPr>
    </w:lvl>
    <w:lvl w:ilvl="2" w:tplc="8070E648">
      <w:start w:val="1"/>
      <w:numFmt w:val="bullet"/>
      <w:lvlText w:val=""/>
      <w:lvlJc w:val="left"/>
      <w:pPr>
        <w:ind w:left="2160" w:hanging="360"/>
      </w:pPr>
      <w:rPr>
        <w:rFonts w:hint="default" w:ascii="Wingdings" w:hAnsi="Wingdings"/>
      </w:rPr>
    </w:lvl>
    <w:lvl w:ilvl="3" w:tplc="E988A9CA">
      <w:start w:val="1"/>
      <w:numFmt w:val="bullet"/>
      <w:lvlText w:val=""/>
      <w:lvlJc w:val="left"/>
      <w:pPr>
        <w:ind w:left="2880" w:hanging="360"/>
      </w:pPr>
      <w:rPr>
        <w:rFonts w:hint="default" w:ascii="Symbol" w:hAnsi="Symbol"/>
      </w:rPr>
    </w:lvl>
    <w:lvl w:ilvl="4" w:tplc="5B5891FA">
      <w:start w:val="1"/>
      <w:numFmt w:val="bullet"/>
      <w:lvlText w:val="o"/>
      <w:lvlJc w:val="left"/>
      <w:pPr>
        <w:ind w:left="3600" w:hanging="360"/>
      </w:pPr>
      <w:rPr>
        <w:rFonts w:hint="default" w:ascii="Courier New" w:hAnsi="Courier New"/>
      </w:rPr>
    </w:lvl>
    <w:lvl w:ilvl="5" w:tplc="B6C2C3EA">
      <w:start w:val="1"/>
      <w:numFmt w:val="bullet"/>
      <w:lvlText w:val=""/>
      <w:lvlJc w:val="left"/>
      <w:pPr>
        <w:ind w:left="4320" w:hanging="360"/>
      </w:pPr>
      <w:rPr>
        <w:rFonts w:hint="default" w:ascii="Wingdings" w:hAnsi="Wingdings"/>
      </w:rPr>
    </w:lvl>
    <w:lvl w:ilvl="6" w:tplc="9202E62A">
      <w:start w:val="1"/>
      <w:numFmt w:val="bullet"/>
      <w:lvlText w:val=""/>
      <w:lvlJc w:val="left"/>
      <w:pPr>
        <w:ind w:left="5040" w:hanging="360"/>
      </w:pPr>
      <w:rPr>
        <w:rFonts w:hint="default" w:ascii="Symbol" w:hAnsi="Symbol"/>
      </w:rPr>
    </w:lvl>
    <w:lvl w:ilvl="7" w:tplc="6C627910">
      <w:start w:val="1"/>
      <w:numFmt w:val="bullet"/>
      <w:lvlText w:val="o"/>
      <w:lvlJc w:val="left"/>
      <w:pPr>
        <w:ind w:left="5760" w:hanging="360"/>
      </w:pPr>
      <w:rPr>
        <w:rFonts w:hint="default" w:ascii="Courier New" w:hAnsi="Courier New"/>
      </w:rPr>
    </w:lvl>
    <w:lvl w:ilvl="8" w:tplc="C846BE52">
      <w:start w:val="1"/>
      <w:numFmt w:val="bullet"/>
      <w:lvlText w:val=""/>
      <w:lvlJc w:val="left"/>
      <w:pPr>
        <w:ind w:left="6480" w:hanging="360"/>
      </w:pPr>
      <w:rPr>
        <w:rFonts w:hint="default" w:ascii="Wingdings" w:hAnsi="Wingdings"/>
      </w:rPr>
    </w:lvl>
  </w:abstractNum>
  <w:abstractNum w:abstractNumId="3" w15:restartNumberingAfterBreak="0">
    <w:nsid w:val="34457BED"/>
    <w:multiLevelType w:val="hybridMultilevel"/>
    <w:tmpl w:val="04C08FD6"/>
    <w:lvl w:ilvl="0" w:tplc="76308324">
      <w:start w:val="1"/>
      <w:numFmt w:val="bullet"/>
      <w:lvlText w:val=""/>
      <w:lvlJc w:val="left"/>
      <w:pPr>
        <w:ind w:left="720" w:hanging="360"/>
      </w:pPr>
      <w:rPr>
        <w:rFonts w:hint="default" w:ascii="Symbol" w:hAnsi="Symbol"/>
      </w:rPr>
    </w:lvl>
    <w:lvl w:ilvl="1" w:tplc="814E3558">
      <w:start w:val="1"/>
      <w:numFmt w:val="bullet"/>
      <w:lvlText w:val="o"/>
      <w:lvlJc w:val="left"/>
      <w:pPr>
        <w:ind w:left="1440" w:hanging="360"/>
      </w:pPr>
      <w:rPr>
        <w:rFonts w:hint="default" w:ascii="Courier New" w:hAnsi="Courier New"/>
      </w:rPr>
    </w:lvl>
    <w:lvl w:ilvl="2" w:tplc="C74684E8">
      <w:start w:val="1"/>
      <w:numFmt w:val="bullet"/>
      <w:lvlText w:val=""/>
      <w:lvlJc w:val="left"/>
      <w:pPr>
        <w:ind w:left="2160" w:hanging="360"/>
      </w:pPr>
      <w:rPr>
        <w:rFonts w:hint="default" w:ascii="Wingdings" w:hAnsi="Wingdings"/>
      </w:rPr>
    </w:lvl>
    <w:lvl w:ilvl="3" w:tplc="3DF655A6">
      <w:start w:val="1"/>
      <w:numFmt w:val="bullet"/>
      <w:lvlText w:val=""/>
      <w:lvlJc w:val="left"/>
      <w:pPr>
        <w:ind w:left="2880" w:hanging="360"/>
      </w:pPr>
      <w:rPr>
        <w:rFonts w:hint="default" w:ascii="Symbol" w:hAnsi="Symbol"/>
      </w:rPr>
    </w:lvl>
    <w:lvl w:ilvl="4" w:tplc="3566F6A6">
      <w:start w:val="1"/>
      <w:numFmt w:val="bullet"/>
      <w:lvlText w:val="o"/>
      <w:lvlJc w:val="left"/>
      <w:pPr>
        <w:ind w:left="3600" w:hanging="360"/>
      </w:pPr>
      <w:rPr>
        <w:rFonts w:hint="default" w:ascii="Courier New" w:hAnsi="Courier New"/>
      </w:rPr>
    </w:lvl>
    <w:lvl w:ilvl="5" w:tplc="C9E01906">
      <w:start w:val="1"/>
      <w:numFmt w:val="bullet"/>
      <w:lvlText w:val=""/>
      <w:lvlJc w:val="left"/>
      <w:pPr>
        <w:ind w:left="4320" w:hanging="360"/>
      </w:pPr>
      <w:rPr>
        <w:rFonts w:hint="default" w:ascii="Wingdings" w:hAnsi="Wingdings"/>
      </w:rPr>
    </w:lvl>
    <w:lvl w:ilvl="6" w:tplc="6B004F94">
      <w:start w:val="1"/>
      <w:numFmt w:val="bullet"/>
      <w:lvlText w:val=""/>
      <w:lvlJc w:val="left"/>
      <w:pPr>
        <w:ind w:left="5040" w:hanging="360"/>
      </w:pPr>
      <w:rPr>
        <w:rFonts w:hint="default" w:ascii="Symbol" w:hAnsi="Symbol"/>
      </w:rPr>
    </w:lvl>
    <w:lvl w:ilvl="7" w:tplc="65087C2A">
      <w:start w:val="1"/>
      <w:numFmt w:val="bullet"/>
      <w:lvlText w:val="o"/>
      <w:lvlJc w:val="left"/>
      <w:pPr>
        <w:ind w:left="5760" w:hanging="360"/>
      </w:pPr>
      <w:rPr>
        <w:rFonts w:hint="default" w:ascii="Courier New" w:hAnsi="Courier New"/>
      </w:rPr>
    </w:lvl>
    <w:lvl w:ilvl="8" w:tplc="D5F84D24">
      <w:start w:val="1"/>
      <w:numFmt w:val="bullet"/>
      <w:lvlText w:val=""/>
      <w:lvlJc w:val="left"/>
      <w:pPr>
        <w:ind w:left="6480" w:hanging="360"/>
      </w:pPr>
      <w:rPr>
        <w:rFonts w:hint="default" w:ascii="Wingdings" w:hAnsi="Wingdings"/>
      </w:rPr>
    </w:lvl>
  </w:abstractNum>
  <w:abstractNum w:abstractNumId="4" w15:restartNumberingAfterBreak="0">
    <w:nsid w:val="41104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28366F5"/>
    <w:multiLevelType w:val="hybridMultilevel"/>
    <w:tmpl w:val="2CAE9880"/>
    <w:lvl w:ilvl="0">
      <w:start w:val="1"/>
      <w:numFmt w:val="bullet"/>
      <w:lvlText w:val=""/>
      <w:lvlJc w:val="left"/>
      <w:pPr>
        <w:ind w:left="720" w:hanging="360"/>
      </w:pPr>
      <w:rPr>
        <w:rFonts w:hint="default" w:ascii="Symbol" w:hAnsi="Symbol"/>
      </w:rPr>
    </w:lvl>
    <w:lvl w:ilvl="1" w:tplc="A2B8D76E">
      <w:start w:val="1"/>
      <w:numFmt w:val="bullet"/>
      <w:lvlText w:val="o"/>
      <w:lvlJc w:val="left"/>
      <w:pPr>
        <w:ind w:left="1440" w:hanging="360"/>
      </w:pPr>
      <w:rPr>
        <w:rFonts w:hint="default" w:ascii="Courier New" w:hAnsi="Courier New"/>
      </w:rPr>
    </w:lvl>
    <w:lvl w:ilvl="2" w:tplc="1C9C0C90">
      <w:start w:val="1"/>
      <w:numFmt w:val="bullet"/>
      <w:lvlText w:val=""/>
      <w:lvlJc w:val="left"/>
      <w:pPr>
        <w:ind w:left="2160" w:hanging="360"/>
      </w:pPr>
      <w:rPr>
        <w:rFonts w:hint="default" w:ascii="Wingdings" w:hAnsi="Wingdings"/>
      </w:rPr>
    </w:lvl>
    <w:lvl w:ilvl="3" w:tplc="42B6BF22">
      <w:start w:val="1"/>
      <w:numFmt w:val="bullet"/>
      <w:lvlText w:val=""/>
      <w:lvlJc w:val="left"/>
      <w:pPr>
        <w:ind w:left="2880" w:hanging="360"/>
      </w:pPr>
      <w:rPr>
        <w:rFonts w:hint="default" w:ascii="Symbol" w:hAnsi="Symbol"/>
      </w:rPr>
    </w:lvl>
    <w:lvl w:ilvl="4" w:tplc="016E503A">
      <w:start w:val="1"/>
      <w:numFmt w:val="bullet"/>
      <w:lvlText w:val="o"/>
      <w:lvlJc w:val="left"/>
      <w:pPr>
        <w:ind w:left="3600" w:hanging="360"/>
      </w:pPr>
      <w:rPr>
        <w:rFonts w:hint="default" w:ascii="Courier New" w:hAnsi="Courier New"/>
      </w:rPr>
    </w:lvl>
    <w:lvl w:ilvl="5" w:tplc="1E226AE0">
      <w:start w:val="1"/>
      <w:numFmt w:val="bullet"/>
      <w:lvlText w:val=""/>
      <w:lvlJc w:val="left"/>
      <w:pPr>
        <w:ind w:left="4320" w:hanging="360"/>
      </w:pPr>
      <w:rPr>
        <w:rFonts w:hint="default" w:ascii="Wingdings" w:hAnsi="Wingdings"/>
      </w:rPr>
    </w:lvl>
    <w:lvl w:ilvl="6" w:tplc="97B6AE0E">
      <w:start w:val="1"/>
      <w:numFmt w:val="bullet"/>
      <w:lvlText w:val=""/>
      <w:lvlJc w:val="left"/>
      <w:pPr>
        <w:ind w:left="5040" w:hanging="360"/>
      </w:pPr>
      <w:rPr>
        <w:rFonts w:hint="default" w:ascii="Symbol" w:hAnsi="Symbol"/>
      </w:rPr>
    </w:lvl>
    <w:lvl w:ilvl="7" w:tplc="F6B28D34">
      <w:start w:val="1"/>
      <w:numFmt w:val="bullet"/>
      <w:lvlText w:val="o"/>
      <w:lvlJc w:val="left"/>
      <w:pPr>
        <w:ind w:left="5760" w:hanging="360"/>
      </w:pPr>
      <w:rPr>
        <w:rFonts w:hint="default" w:ascii="Courier New" w:hAnsi="Courier New"/>
      </w:rPr>
    </w:lvl>
    <w:lvl w:ilvl="8" w:tplc="A5F4119E">
      <w:start w:val="1"/>
      <w:numFmt w:val="bullet"/>
      <w:lvlText w:val=""/>
      <w:lvlJc w:val="left"/>
      <w:pPr>
        <w:ind w:left="6480" w:hanging="360"/>
      </w:pPr>
      <w:rPr>
        <w:rFonts w:hint="default" w:ascii="Wingdings" w:hAnsi="Wingdings"/>
      </w:rPr>
    </w:lvl>
  </w:abstractNum>
  <w:abstractNum w:abstractNumId="6" w15:restartNumberingAfterBreak="0">
    <w:nsid w:val="4FA35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9A4E8A"/>
    <w:multiLevelType w:val="hybridMultilevel"/>
    <w:tmpl w:val="FAF677F2"/>
    <w:lvl w:ilvl="0" w:tplc="69B24B16">
      <w:start w:val="1"/>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CEC7A9B"/>
    <w:multiLevelType w:val="hybridMultilevel"/>
    <w:tmpl w:val="FFFFFFFF"/>
    <w:lvl w:ilvl="0" w:tplc="BE1854BC">
      <w:start w:val="1"/>
      <w:numFmt w:val="decimal"/>
      <w:lvlText w:val="%1."/>
      <w:lvlJc w:val="left"/>
      <w:pPr>
        <w:ind w:left="720" w:hanging="360"/>
      </w:pPr>
    </w:lvl>
    <w:lvl w:ilvl="1" w:tplc="08A607B2">
      <w:start w:val="1"/>
      <w:numFmt w:val="lowerLetter"/>
      <w:lvlText w:val="%2."/>
      <w:lvlJc w:val="left"/>
      <w:pPr>
        <w:ind w:left="1440" w:hanging="360"/>
      </w:pPr>
    </w:lvl>
    <w:lvl w:ilvl="2" w:tplc="82207126">
      <w:start w:val="1"/>
      <w:numFmt w:val="lowerRoman"/>
      <w:lvlText w:val="%3."/>
      <w:lvlJc w:val="right"/>
      <w:pPr>
        <w:ind w:left="2160" w:hanging="180"/>
      </w:pPr>
    </w:lvl>
    <w:lvl w:ilvl="3" w:tplc="3586A30A">
      <w:start w:val="1"/>
      <w:numFmt w:val="decimal"/>
      <w:lvlText w:val="%4."/>
      <w:lvlJc w:val="left"/>
      <w:pPr>
        <w:ind w:left="2880" w:hanging="360"/>
      </w:pPr>
    </w:lvl>
    <w:lvl w:ilvl="4" w:tplc="605E76EE">
      <w:start w:val="1"/>
      <w:numFmt w:val="lowerLetter"/>
      <w:lvlText w:val="%5."/>
      <w:lvlJc w:val="left"/>
      <w:pPr>
        <w:ind w:left="3600" w:hanging="360"/>
      </w:pPr>
    </w:lvl>
    <w:lvl w:ilvl="5" w:tplc="26388E2C">
      <w:start w:val="1"/>
      <w:numFmt w:val="lowerRoman"/>
      <w:lvlText w:val="%6."/>
      <w:lvlJc w:val="right"/>
      <w:pPr>
        <w:ind w:left="4320" w:hanging="180"/>
      </w:pPr>
    </w:lvl>
    <w:lvl w:ilvl="6" w:tplc="A7D88CD6">
      <w:start w:val="1"/>
      <w:numFmt w:val="decimal"/>
      <w:lvlText w:val="%7."/>
      <w:lvlJc w:val="left"/>
      <w:pPr>
        <w:ind w:left="5040" w:hanging="360"/>
      </w:pPr>
    </w:lvl>
    <w:lvl w:ilvl="7" w:tplc="58F4FDFC">
      <w:start w:val="1"/>
      <w:numFmt w:val="lowerLetter"/>
      <w:lvlText w:val="%8."/>
      <w:lvlJc w:val="left"/>
      <w:pPr>
        <w:ind w:left="5760" w:hanging="360"/>
      </w:pPr>
    </w:lvl>
    <w:lvl w:ilvl="8" w:tplc="2F4A6FD6">
      <w:start w:val="1"/>
      <w:numFmt w:val="lowerRoman"/>
      <w:lvlText w:val="%9."/>
      <w:lvlJc w:val="right"/>
      <w:pPr>
        <w:ind w:left="6480" w:hanging="180"/>
      </w:pPr>
    </w:lvl>
  </w:abstractNum>
  <w:abstractNum w:abstractNumId="9" w15:restartNumberingAfterBreak="0">
    <w:nsid w:val="6E1D1915"/>
    <w:multiLevelType w:val="hybridMultilevel"/>
    <w:tmpl w:val="EC566712"/>
    <w:lvl w:ilvl="0" w:tplc="B21EB51C">
      <w:start w:val="1"/>
      <w:numFmt w:val="bullet"/>
      <w:lvlText w:val=""/>
      <w:lvlJc w:val="left"/>
      <w:pPr>
        <w:ind w:left="720" w:hanging="360"/>
      </w:pPr>
      <w:rPr>
        <w:rFonts w:hint="default" w:ascii="Symbol" w:hAnsi="Symbol"/>
      </w:rPr>
    </w:lvl>
    <w:lvl w:ilvl="1" w:tplc="60144236">
      <w:start w:val="1"/>
      <w:numFmt w:val="bullet"/>
      <w:lvlText w:val="o"/>
      <w:lvlJc w:val="left"/>
      <w:pPr>
        <w:ind w:left="1440" w:hanging="360"/>
      </w:pPr>
      <w:rPr>
        <w:rFonts w:hint="default" w:ascii="Courier New" w:hAnsi="Courier New"/>
      </w:rPr>
    </w:lvl>
    <w:lvl w:ilvl="2" w:tplc="9430A2CA">
      <w:start w:val="1"/>
      <w:numFmt w:val="bullet"/>
      <w:lvlText w:val=""/>
      <w:lvlJc w:val="left"/>
      <w:pPr>
        <w:ind w:left="2160" w:hanging="360"/>
      </w:pPr>
      <w:rPr>
        <w:rFonts w:hint="default" w:ascii="Wingdings" w:hAnsi="Wingdings"/>
      </w:rPr>
    </w:lvl>
    <w:lvl w:ilvl="3" w:tplc="999C8124">
      <w:start w:val="1"/>
      <w:numFmt w:val="bullet"/>
      <w:lvlText w:val=""/>
      <w:lvlJc w:val="left"/>
      <w:pPr>
        <w:ind w:left="2880" w:hanging="360"/>
      </w:pPr>
      <w:rPr>
        <w:rFonts w:hint="default" w:ascii="Symbol" w:hAnsi="Symbol"/>
      </w:rPr>
    </w:lvl>
    <w:lvl w:ilvl="4" w:tplc="B2BC439E">
      <w:start w:val="1"/>
      <w:numFmt w:val="bullet"/>
      <w:lvlText w:val="o"/>
      <w:lvlJc w:val="left"/>
      <w:pPr>
        <w:ind w:left="3600" w:hanging="360"/>
      </w:pPr>
      <w:rPr>
        <w:rFonts w:hint="default" w:ascii="Courier New" w:hAnsi="Courier New"/>
      </w:rPr>
    </w:lvl>
    <w:lvl w:ilvl="5" w:tplc="639A65BE">
      <w:start w:val="1"/>
      <w:numFmt w:val="bullet"/>
      <w:lvlText w:val=""/>
      <w:lvlJc w:val="left"/>
      <w:pPr>
        <w:ind w:left="4320" w:hanging="360"/>
      </w:pPr>
      <w:rPr>
        <w:rFonts w:hint="default" w:ascii="Wingdings" w:hAnsi="Wingdings"/>
      </w:rPr>
    </w:lvl>
    <w:lvl w:ilvl="6" w:tplc="8C4E350C">
      <w:start w:val="1"/>
      <w:numFmt w:val="bullet"/>
      <w:lvlText w:val=""/>
      <w:lvlJc w:val="left"/>
      <w:pPr>
        <w:ind w:left="5040" w:hanging="360"/>
      </w:pPr>
      <w:rPr>
        <w:rFonts w:hint="default" w:ascii="Symbol" w:hAnsi="Symbol"/>
      </w:rPr>
    </w:lvl>
    <w:lvl w:ilvl="7" w:tplc="6C348768">
      <w:start w:val="1"/>
      <w:numFmt w:val="bullet"/>
      <w:lvlText w:val="o"/>
      <w:lvlJc w:val="left"/>
      <w:pPr>
        <w:ind w:left="5760" w:hanging="360"/>
      </w:pPr>
      <w:rPr>
        <w:rFonts w:hint="default" w:ascii="Courier New" w:hAnsi="Courier New"/>
      </w:rPr>
    </w:lvl>
    <w:lvl w:ilvl="8" w:tplc="06B24EAA">
      <w:start w:val="1"/>
      <w:numFmt w:val="bullet"/>
      <w:lvlText w:val=""/>
      <w:lvlJc w:val="left"/>
      <w:pPr>
        <w:ind w:left="6480" w:hanging="360"/>
      </w:pPr>
      <w:rPr>
        <w:rFonts w:hint="default" w:ascii="Wingdings" w:hAnsi="Wingdings"/>
      </w:rPr>
    </w:lvl>
  </w:abstractNum>
  <w:abstractNum w:abstractNumId="10" w15:restartNumberingAfterBreak="0">
    <w:nsid w:val="775006C7"/>
    <w:multiLevelType w:val="hybridMultilevel"/>
    <w:tmpl w:val="72E4EF1A"/>
    <w:lvl w:ilvl="0" w:tplc="24E25A74">
      <w:numFmt w:val="bullet"/>
      <w:lvlText w:val="-"/>
      <w:lvlJc w:val="left"/>
      <w:pPr>
        <w:ind w:left="720" w:hanging="360"/>
      </w:pPr>
      <w:rPr>
        <w:rFonts w:hint="default" w:ascii="Calibri" w:hAnsi="Calibri" w:cs="Calibri" w:eastAsiaTheme="minorEastAsi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
    <w:abstractNumId w:val="5"/>
  </w:num>
  <w:num w:numId="2">
    <w:abstractNumId w:val="2"/>
  </w:num>
  <w:num w:numId="3">
    <w:abstractNumId w:val="0"/>
  </w:num>
  <w:num w:numId="4">
    <w:abstractNumId w:val="3"/>
  </w:num>
  <w:num w:numId="5">
    <w:abstractNumId w:val="9"/>
  </w:num>
  <w:num w:numId="6">
    <w:abstractNumId w:val="6"/>
  </w:num>
  <w:num w:numId="7">
    <w:abstractNumId w:val="11"/>
  </w:num>
  <w:num w:numId="8">
    <w:abstractNumId w:val="4"/>
  </w:num>
  <w:num w:numId="9">
    <w:abstractNumId w:val="10"/>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90ECE7"/>
    <w:rsid w:val="00015519"/>
    <w:rsid w:val="00016E1F"/>
    <w:rsid w:val="000320A2"/>
    <w:rsid w:val="000469C6"/>
    <w:rsid w:val="00082EC6"/>
    <w:rsid w:val="0009066C"/>
    <w:rsid w:val="00091A86"/>
    <w:rsid w:val="000A448C"/>
    <w:rsid w:val="000A73E3"/>
    <w:rsid w:val="000B6723"/>
    <w:rsid w:val="000C0CAD"/>
    <w:rsid w:val="000E0F40"/>
    <w:rsid w:val="000F1C3E"/>
    <w:rsid w:val="00103FF8"/>
    <w:rsid w:val="00116916"/>
    <w:rsid w:val="00140B9F"/>
    <w:rsid w:val="00155F2B"/>
    <w:rsid w:val="00196849"/>
    <w:rsid w:val="00197C6A"/>
    <w:rsid w:val="001A1B7A"/>
    <w:rsid w:val="001B2D75"/>
    <w:rsid w:val="001B6C31"/>
    <w:rsid w:val="001D03D1"/>
    <w:rsid w:val="001D185C"/>
    <w:rsid w:val="001D23E2"/>
    <w:rsid w:val="00203388"/>
    <w:rsid w:val="00214231"/>
    <w:rsid w:val="00226215"/>
    <w:rsid w:val="0023559C"/>
    <w:rsid w:val="00237F8C"/>
    <w:rsid w:val="00253FD8"/>
    <w:rsid w:val="002545E8"/>
    <w:rsid w:val="002643F8"/>
    <w:rsid w:val="0026702C"/>
    <w:rsid w:val="002810FB"/>
    <w:rsid w:val="002B1D9E"/>
    <w:rsid w:val="002C17AF"/>
    <w:rsid w:val="002E1305"/>
    <w:rsid w:val="002F3466"/>
    <w:rsid w:val="00307ACA"/>
    <w:rsid w:val="00312D74"/>
    <w:rsid w:val="00334715"/>
    <w:rsid w:val="00343C12"/>
    <w:rsid w:val="00346C05"/>
    <w:rsid w:val="003552A0"/>
    <w:rsid w:val="00383E99"/>
    <w:rsid w:val="00385A62"/>
    <w:rsid w:val="003A3705"/>
    <w:rsid w:val="003A3DB6"/>
    <w:rsid w:val="003C5D25"/>
    <w:rsid w:val="004020EF"/>
    <w:rsid w:val="00426505"/>
    <w:rsid w:val="004445C1"/>
    <w:rsid w:val="00451B68"/>
    <w:rsid w:val="00460515"/>
    <w:rsid w:val="004619F4"/>
    <w:rsid w:val="0046444D"/>
    <w:rsid w:val="00471232"/>
    <w:rsid w:val="004726B2"/>
    <w:rsid w:val="004A1C53"/>
    <w:rsid w:val="004B740A"/>
    <w:rsid w:val="004B7BA6"/>
    <w:rsid w:val="004D0588"/>
    <w:rsid w:val="004E0AE4"/>
    <w:rsid w:val="004F4E14"/>
    <w:rsid w:val="00513E1B"/>
    <w:rsid w:val="00531362"/>
    <w:rsid w:val="0053689B"/>
    <w:rsid w:val="00547FE2"/>
    <w:rsid w:val="00551985"/>
    <w:rsid w:val="00552517"/>
    <w:rsid w:val="00553C6C"/>
    <w:rsid w:val="00581F88"/>
    <w:rsid w:val="00592919"/>
    <w:rsid w:val="00596393"/>
    <w:rsid w:val="005B44AD"/>
    <w:rsid w:val="005B6637"/>
    <w:rsid w:val="005D1D40"/>
    <w:rsid w:val="005D7912"/>
    <w:rsid w:val="005E08C2"/>
    <w:rsid w:val="005F49E6"/>
    <w:rsid w:val="005F5CF2"/>
    <w:rsid w:val="006034F5"/>
    <w:rsid w:val="00605B41"/>
    <w:rsid w:val="00615231"/>
    <w:rsid w:val="00615C18"/>
    <w:rsid w:val="006161A8"/>
    <w:rsid w:val="0061759E"/>
    <w:rsid w:val="00650C7B"/>
    <w:rsid w:val="00660B7D"/>
    <w:rsid w:val="006624BC"/>
    <w:rsid w:val="006B32F2"/>
    <w:rsid w:val="006B3A6E"/>
    <w:rsid w:val="006D0D64"/>
    <w:rsid w:val="006D2E5C"/>
    <w:rsid w:val="006D7580"/>
    <w:rsid w:val="00710DB8"/>
    <w:rsid w:val="007134FF"/>
    <w:rsid w:val="007256EA"/>
    <w:rsid w:val="00725F7B"/>
    <w:rsid w:val="00757837"/>
    <w:rsid w:val="0076488E"/>
    <w:rsid w:val="00772EBC"/>
    <w:rsid w:val="00795255"/>
    <w:rsid w:val="007B5A00"/>
    <w:rsid w:val="007C216C"/>
    <w:rsid w:val="007C49C0"/>
    <w:rsid w:val="007D1378"/>
    <w:rsid w:val="007D6D36"/>
    <w:rsid w:val="007D7A6A"/>
    <w:rsid w:val="008009F2"/>
    <w:rsid w:val="00801ACC"/>
    <w:rsid w:val="0080265A"/>
    <w:rsid w:val="008225B0"/>
    <w:rsid w:val="00830F80"/>
    <w:rsid w:val="00845EDD"/>
    <w:rsid w:val="008541CE"/>
    <w:rsid w:val="00865F99"/>
    <w:rsid w:val="00866B45"/>
    <w:rsid w:val="008703E3"/>
    <w:rsid w:val="00874B57"/>
    <w:rsid w:val="008A3D65"/>
    <w:rsid w:val="008B759C"/>
    <w:rsid w:val="008D5970"/>
    <w:rsid w:val="008E089A"/>
    <w:rsid w:val="008F5879"/>
    <w:rsid w:val="00921506"/>
    <w:rsid w:val="0092752C"/>
    <w:rsid w:val="0092791B"/>
    <w:rsid w:val="00930026"/>
    <w:rsid w:val="009410CC"/>
    <w:rsid w:val="00941F9C"/>
    <w:rsid w:val="00951BFB"/>
    <w:rsid w:val="00963AC2"/>
    <w:rsid w:val="00983E53"/>
    <w:rsid w:val="009A1C86"/>
    <w:rsid w:val="009A58E1"/>
    <w:rsid w:val="009B15AC"/>
    <w:rsid w:val="009B26D3"/>
    <w:rsid w:val="009E7F02"/>
    <w:rsid w:val="009F0483"/>
    <w:rsid w:val="00A4253B"/>
    <w:rsid w:val="00A561F2"/>
    <w:rsid w:val="00A5714F"/>
    <w:rsid w:val="00A7645D"/>
    <w:rsid w:val="00A869B5"/>
    <w:rsid w:val="00A93E80"/>
    <w:rsid w:val="00A96557"/>
    <w:rsid w:val="00AA3503"/>
    <w:rsid w:val="00AC1F99"/>
    <w:rsid w:val="00AD1269"/>
    <w:rsid w:val="00AD212C"/>
    <w:rsid w:val="00AF5125"/>
    <w:rsid w:val="00AF5FD0"/>
    <w:rsid w:val="00B06F48"/>
    <w:rsid w:val="00B350FD"/>
    <w:rsid w:val="00B4025E"/>
    <w:rsid w:val="00B42955"/>
    <w:rsid w:val="00B72352"/>
    <w:rsid w:val="00B83FCC"/>
    <w:rsid w:val="00B874B1"/>
    <w:rsid w:val="00B9285C"/>
    <w:rsid w:val="00BA2E96"/>
    <w:rsid w:val="00BB0818"/>
    <w:rsid w:val="00BB592A"/>
    <w:rsid w:val="00BC11B8"/>
    <w:rsid w:val="00BF5FAF"/>
    <w:rsid w:val="00C04A62"/>
    <w:rsid w:val="00C114C9"/>
    <w:rsid w:val="00C167DE"/>
    <w:rsid w:val="00C17083"/>
    <w:rsid w:val="00C259B0"/>
    <w:rsid w:val="00C42A97"/>
    <w:rsid w:val="00C50CCC"/>
    <w:rsid w:val="00C52461"/>
    <w:rsid w:val="00C66CA4"/>
    <w:rsid w:val="00C711ED"/>
    <w:rsid w:val="00C7335C"/>
    <w:rsid w:val="00C765F1"/>
    <w:rsid w:val="00C86813"/>
    <w:rsid w:val="00C875DE"/>
    <w:rsid w:val="00C93A69"/>
    <w:rsid w:val="00C95828"/>
    <w:rsid w:val="00CB597F"/>
    <w:rsid w:val="00CD379A"/>
    <w:rsid w:val="00CE66F3"/>
    <w:rsid w:val="00CF3835"/>
    <w:rsid w:val="00D1777A"/>
    <w:rsid w:val="00D3724C"/>
    <w:rsid w:val="00D46759"/>
    <w:rsid w:val="00D86CEF"/>
    <w:rsid w:val="00DA705F"/>
    <w:rsid w:val="00DA7658"/>
    <w:rsid w:val="00DD3B83"/>
    <w:rsid w:val="00DD470E"/>
    <w:rsid w:val="00DE2F92"/>
    <w:rsid w:val="00DF055F"/>
    <w:rsid w:val="00DF6B36"/>
    <w:rsid w:val="00E0325F"/>
    <w:rsid w:val="00E110E9"/>
    <w:rsid w:val="00E11140"/>
    <w:rsid w:val="00E2374B"/>
    <w:rsid w:val="00E36071"/>
    <w:rsid w:val="00E361C0"/>
    <w:rsid w:val="00E42A12"/>
    <w:rsid w:val="00E53B29"/>
    <w:rsid w:val="00E624B4"/>
    <w:rsid w:val="00E72659"/>
    <w:rsid w:val="00E7380B"/>
    <w:rsid w:val="00E77DAE"/>
    <w:rsid w:val="00E820B1"/>
    <w:rsid w:val="00E854A2"/>
    <w:rsid w:val="00E859C1"/>
    <w:rsid w:val="00EB407A"/>
    <w:rsid w:val="00EB6518"/>
    <w:rsid w:val="00EE73C3"/>
    <w:rsid w:val="00EF5978"/>
    <w:rsid w:val="00EF5F11"/>
    <w:rsid w:val="00F144D7"/>
    <w:rsid w:val="00F3639E"/>
    <w:rsid w:val="00F3768C"/>
    <w:rsid w:val="00F64DBD"/>
    <w:rsid w:val="00F660CE"/>
    <w:rsid w:val="00F96938"/>
    <w:rsid w:val="00FA070B"/>
    <w:rsid w:val="00FB55E5"/>
    <w:rsid w:val="00FD31B1"/>
    <w:rsid w:val="00FE0FEC"/>
    <w:rsid w:val="00FE591C"/>
    <w:rsid w:val="00FE6B35"/>
    <w:rsid w:val="0190ECE7"/>
    <w:rsid w:val="0D0FFFE3"/>
    <w:rsid w:val="0D92E138"/>
    <w:rsid w:val="0E0F8C6C"/>
    <w:rsid w:val="11230746"/>
    <w:rsid w:val="1818D62B"/>
    <w:rsid w:val="1B5D461A"/>
    <w:rsid w:val="1F748FB7"/>
    <w:rsid w:val="239FA6DC"/>
    <w:rsid w:val="2C4FB2B5"/>
    <w:rsid w:val="2DFCC590"/>
    <w:rsid w:val="2E2BA6B7"/>
    <w:rsid w:val="2FAD5F54"/>
    <w:rsid w:val="3051C662"/>
    <w:rsid w:val="336F1734"/>
    <w:rsid w:val="373D57EE"/>
    <w:rsid w:val="37580337"/>
    <w:rsid w:val="38E57927"/>
    <w:rsid w:val="3AC14A67"/>
    <w:rsid w:val="3B5C1E0C"/>
    <w:rsid w:val="3D2BD868"/>
    <w:rsid w:val="40D37E4C"/>
    <w:rsid w:val="4891FA97"/>
    <w:rsid w:val="491474C8"/>
    <w:rsid w:val="4F3FF259"/>
    <w:rsid w:val="50A8BB46"/>
    <w:rsid w:val="57FC9B89"/>
    <w:rsid w:val="5A6BD8AB"/>
    <w:rsid w:val="5DC1B762"/>
    <w:rsid w:val="5FFA34D7"/>
    <w:rsid w:val="616375F2"/>
    <w:rsid w:val="6B83B82A"/>
    <w:rsid w:val="746D9C5E"/>
    <w:rsid w:val="74FB5BB4"/>
    <w:rsid w:val="78CFF81C"/>
    <w:rsid w:val="7B539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3F9F"/>
  <w15:chartTrackingRefBased/>
  <w15:docId w15:val="{312D30E4-C9B8-4DF6-AF6A-B673D6C74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215"/>
    <w:pPr>
      <w:spacing w:before="200" w:after="200" w:line="276" w:lineRule="auto"/>
    </w:pPr>
    <w:rPr>
      <w:rFonts w:eastAsiaTheme="minorEastAsia"/>
      <w:sz w:val="20"/>
      <w:szCs w:val="20"/>
    </w:rPr>
  </w:style>
  <w:style w:type="paragraph" w:styleId="Heading1">
    <w:name w:val="heading 1"/>
    <w:basedOn w:val="Normal"/>
    <w:next w:val="Normal"/>
    <w:link w:val="Heading1Char"/>
    <w:uiPriority w:val="9"/>
    <w:qFormat/>
    <w:rsid w:val="000E0F40"/>
    <w:pPr>
      <w:pBdr>
        <w:top w:val="single" w:color="4472C4" w:themeColor="accent1" w:sz="24" w:space="0"/>
        <w:left w:val="single" w:color="4472C4" w:themeColor="accent1" w:sz="24" w:space="0"/>
        <w:bottom w:val="single" w:color="4472C4" w:themeColor="accent1" w:sz="24" w:space="0"/>
        <w:right w:val="single" w:color="4472C4" w:themeColor="accent1" w:sz="24" w:space="0"/>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E0F40"/>
    <w:pPr>
      <w:pBdr>
        <w:top w:val="single" w:color="D9E2F3" w:themeColor="accent1" w:themeTint="33" w:sz="24" w:space="0"/>
        <w:left w:val="single" w:color="D9E2F3" w:themeColor="accent1" w:themeTint="33" w:sz="24" w:space="0"/>
        <w:bottom w:val="single" w:color="D9E2F3" w:themeColor="accent1" w:themeTint="33" w:sz="24" w:space="0"/>
        <w:right w:val="single" w:color="D9E2F3" w:themeColor="accent1" w:themeTint="33" w:sz="24" w:space="0"/>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E0F40"/>
    <w:pPr>
      <w:pBdr>
        <w:top w:val="single" w:color="4472C4" w:themeColor="accent1" w:sz="6" w:space="2"/>
        <w:left w:val="single" w:color="4472C4" w:themeColor="accent1" w:sz="6" w:space="2"/>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0E0F40"/>
    <w:pPr>
      <w:pBdr>
        <w:top w:val="dotted" w:color="4472C4" w:themeColor="accent1" w:sz="6" w:space="2"/>
        <w:left w:val="dotted" w:color="4472C4" w:themeColor="accent1" w:sz="6" w:space="2"/>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0E0F40"/>
    <w:pPr>
      <w:pBdr>
        <w:bottom w:val="single" w:color="4472C4" w:themeColor="accent1" w:sz="6" w:space="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0E0F40"/>
    <w:pPr>
      <w:pBdr>
        <w:bottom w:val="dotted" w:color="4472C4" w:themeColor="accent1" w:sz="6" w:space="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0E0F4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0E0F4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E0F40"/>
    <w:pPr>
      <w:spacing w:before="300" w:after="0"/>
      <w:outlineLvl w:val="8"/>
    </w:pPr>
    <w:rPr>
      <w:i/>
      <w:caps/>
      <w:spacing w:val="10"/>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Normal"/>
    <w:next w:val="Normal"/>
    <w:uiPriority w:val="35"/>
    <w:semiHidden/>
    <w:unhideWhenUsed/>
    <w:qFormat/>
    <w:rsid w:val="000E0F40"/>
    <w:rPr>
      <w:b/>
      <w:bCs/>
      <w:color w:val="2F5496" w:themeColor="accent1" w:themeShade="BF"/>
      <w:sz w:val="16"/>
      <w:szCs w:val="16"/>
    </w:rPr>
  </w:style>
  <w:style w:type="character" w:styleId="BookTitle">
    <w:name w:val="Book Title"/>
    <w:uiPriority w:val="33"/>
    <w:qFormat/>
    <w:rsid w:val="000E0F40"/>
    <w:rPr>
      <w:b/>
      <w:bCs/>
      <w:i/>
      <w:iCs/>
      <w:spacing w:val="9"/>
    </w:rPr>
  </w:style>
  <w:style w:type="character" w:styleId="Emphasis">
    <w:name w:val="Emphasis"/>
    <w:uiPriority w:val="20"/>
    <w:qFormat/>
    <w:rsid w:val="000E0F40"/>
    <w:rPr>
      <w:caps/>
      <w:color w:val="1F3763" w:themeColor="accent1" w:themeShade="7F"/>
      <w:spacing w:val="5"/>
    </w:rPr>
  </w:style>
  <w:style w:type="character" w:styleId="IntenseEmphasis">
    <w:name w:val="Intense Emphasis"/>
    <w:uiPriority w:val="21"/>
    <w:qFormat/>
    <w:rsid w:val="000E0F40"/>
    <w:rPr>
      <w:b/>
      <w:bCs/>
      <w:caps/>
      <w:color w:val="1F3763" w:themeColor="accent1" w:themeShade="7F"/>
      <w:spacing w:val="10"/>
    </w:rPr>
  </w:style>
  <w:style w:type="paragraph" w:styleId="IntenseQuote">
    <w:name w:val="Intense Quote"/>
    <w:basedOn w:val="Normal"/>
    <w:next w:val="Normal"/>
    <w:link w:val="IntenseQuoteChar"/>
    <w:uiPriority w:val="30"/>
    <w:qFormat/>
    <w:rsid w:val="000E0F40"/>
    <w:pPr>
      <w:pBdr>
        <w:top w:val="single" w:color="4472C4" w:themeColor="accent1" w:sz="4" w:space="10"/>
        <w:left w:val="single" w:color="4472C4" w:themeColor="accent1" w:sz="4" w:space="10"/>
      </w:pBdr>
      <w:spacing w:after="0"/>
      <w:ind w:left="1296" w:right="1152"/>
      <w:jc w:val="both"/>
    </w:pPr>
    <w:rPr>
      <w:i/>
      <w:iCs/>
      <w:color w:val="4472C4" w:themeColor="accent1"/>
    </w:rPr>
  </w:style>
  <w:style w:type="character" w:styleId="Heading1Char" w:customStyle="1">
    <w:name w:val="Heading 1 Char"/>
    <w:basedOn w:val="DefaultParagraphFont"/>
    <w:link w:val="Heading1"/>
    <w:uiPriority w:val="9"/>
    <w:rsid w:val="000E0F40"/>
    <w:rPr>
      <w:rFonts w:eastAsiaTheme="minorEastAsia"/>
      <w:b/>
      <w:bCs/>
      <w:caps/>
      <w:color w:val="FFFFFF" w:themeColor="background1"/>
      <w:spacing w:val="15"/>
      <w:shd w:val="clear" w:color="auto" w:fill="4472C4" w:themeFill="accent1"/>
    </w:rPr>
  </w:style>
  <w:style w:type="character" w:styleId="Heading2Char" w:customStyle="1">
    <w:name w:val="Heading 2 Char"/>
    <w:basedOn w:val="DefaultParagraphFont"/>
    <w:link w:val="Heading2"/>
    <w:uiPriority w:val="9"/>
    <w:rsid w:val="000E0F40"/>
    <w:rPr>
      <w:rFonts w:eastAsiaTheme="minorEastAsia"/>
      <w:caps/>
      <w:spacing w:val="15"/>
      <w:shd w:val="clear" w:color="auto" w:fill="D9E2F3" w:themeFill="accent1" w:themeFillTint="33"/>
    </w:rPr>
  </w:style>
  <w:style w:type="character" w:styleId="Heading3Char" w:customStyle="1">
    <w:name w:val="Heading 3 Char"/>
    <w:basedOn w:val="DefaultParagraphFont"/>
    <w:link w:val="Heading3"/>
    <w:uiPriority w:val="9"/>
    <w:rsid w:val="000E0F40"/>
    <w:rPr>
      <w:rFonts w:eastAsiaTheme="minorEastAsia"/>
      <w:caps/>
      <w:color w:val="1F3763" w:themeColor="accent1" w:themeShade="7F"/>
      <w:spacing w:val="15"/>
    </w:rPr>
  </w:style>
  <w:style w:type="character" w:styleId="Heading4Char" w:customStyle="1">
    <w:name w:val="Heading 4 Char"/>
    <w:basedOn w:val="DefaultParagraphFont"/>
    <w:link w:val="Heading4"/>
    <w:uiPriority w:val="9"/>
    <w:semiHidden/>
    <w:rsid w:val="000E0F40"/>
    <w:rPr>
      <w:rFonts w:eastAsiaTheme="minorEastAsia"/>
      <w:caps/>
      <w:color w:val="2F5496" w:themeColor="accent1" w:themeShade="BF"/>
      <w:spacing w:val="10"/>
    </w:rPr>
  </w:style>
  <w:style w:type="character" w:styleId="Heading5Char" w:customStyle="1">
    <w:name w:val="Heading 5 Char"/>
    <w:basedOn w:val="DefaultParagraphFont"/>
    <w:link w:val="Heading5"/>
    <w:uiPriority w:val="9"/>
    <w:semiHidden/>
    <w:rsid w:val="000E0F40"/>
    <w:rPr>
      <w:rFonts w:eastAsiaTheme="minorEastAsia"/>
      <w:caps/>
      <w:color w:val="2F5496" w:themeColor="accent1" w:themeShade="BF"/>
      <w:spacing w:val="10"/>
    </w:rPr>
  </w:style>
  <w:style w:type="character" w:styleId="Heading6Char" w:customStyle="1">
    <w:name w:val="Heading 6 Char"/>
    <w:basedOn w:val="DefaultParagraphFont"/>
    <w:link w:val="Heading6"/>
    <w:uiPriority w:val="9"/>
    <w:semiHidden/>
    <w:rsid w:val="000E0F40"/>
    <w:rPr>
      <w:rFonts w:eastAsiaTheme="minorEastAsia"/>
      <w:caps/>
      <w:color w:val="2F5496" w:themeColor="accent1" w:themeShade="BF"/>
      <w:spacing w:val="10"/>
    </w:rPr>
  </w:style>
  <w:style w:type="character" w:styleId="Heading7Char" w:customStyle="1">
    <w:name w:val="Heading 7 Char"/>
    <w:basedOn w:val="DefaultParagraphFont"/>
    <w:link w:val="Heading7"/>
    <w:uiPriority w:val="9"/>
    <w:semiHidden/>
    <w:rsid w:val="000E0F40"/>
    <w:rPr>
      <w:rFonts w:eastAsiaTheme="minorEastAsia"/>
      <w:caps/>
      <w:color w:val="2F5496" w:themeColor="accent1" w:themeShade="BF"/>
      <w:spacing w:val="10"/>
    </w:rPr>
  </w:style>
  <w:style w:type="character" w:styleId="Heading8Char" w:customStyle="1">
    <w:name w:val="Heading 8 Char"/>
    <w:basedOn w:val="DefaultParagraphFont"/>
    <w:link w:val="Heading8"/>
    <w:uiPriority w:val="9"/>
    <w:semiHidden/>
    <w:rsid w:val="000E0F40"/>
    <w:rPr>
      <w:rFonts w:eastAsiaTheme="minorEastAsia"/>
      <w:caps/>
      <w:spacing w:val="10"/>
      <w:sz w:val="18"/>
      <w:szCs w:val="18"/>
    </w:rPr>
  </w:style>
  <w:style w:type="character" w:styleId="Heading9Char" w:customStyle="1">
    <w:name w:val="Heading 9 Char"/>
    <w:basedOn w:val="DefaultParagraphFont"/>
    <w:link w:val="Heading9"/>
    <w:uiPriority w:val="9"/>
    <w:semiHidden/>
    <w:rsid w:val="000E0F40"/>
    <w:rPr>
      <w:rFonts w:eastAsiaTheme="minorEastAsia"/>
      <w:i/>
      <w:caps/>
      <w:spacing w:val="10"/>
      <w:sz w:val="18"/>
      <w:szCs w:val="18"/>
    </w:rPr>
  </w:style>
  <w:style w:type="character" w:styleId="IntenseQuoteChar" w:customStyle="1">
    <w:name w:val="Intense Quote Char"/>
    <w:basedOn w:val="DefaultParagraphFont"/>
    <w:link w:val="IntenseQuote"/>
    <w:uiPriority w:val="30"/>
    <w:rsid w:val="000E0F40"/>
    <w:rPr>
      <w:rFonts w:eastAsiaTheme="minorEastAsia"/>
      <w:i/>
      <w:iCs/>
      <w:color w:val="4472C4" w:themeColor="accent1"/>
      <w:sz w:val="20"/>
      <w:szCs w:val="20"/>
    </w:rPr>
  </w:style>
  <w:style w:type="character" w:styleId="IntenseReference">
    <w:name w:val="Intense Reference"/>
    <w:uiPriority w:val="32"/>
    <w:qFormat/>
    <w:rsid w:val="000E0F40"/>
    <w:rPr>
      <w:b/>
      <w:bCs/>
      <w:i/>
      <w:iCs/>
      <w:caps/>
      <w:color w:val="4472C4" w:themeColor="accent1"/>
    </w:rPr>
  </w:style>
  <w:style w:type="paragraph" w:styleId="ListParagraph">
    <w:name w:val="List Paragraph"/>
    <w:basedOn w:val="Normal"/>
    <w:uiPriority w:val="34"/>
    <w:qFormat/>
    <w:rsid w:val="000E0F40"/>
    <w:pPr>
      <w:ind w:left="720"/>
      <w:contextualSpacing/>
    </w:pPr>
  </w:style>
  <w:style w:type="paragraph" w:styleId="NoSpacing">
    <w:name w:val="No Spacing"/>
    <w:basedOn w:val="Normal"/>
    <w:link w:val="NoSpacingChar"/>
    <w:uiPriority w:val="1"/>
    <w:qFormat/>
    <w:rsid w:val="000E0F40"/>
    <w:pPr>
      <w:spacing w:before="0" w:after="0" w:line="240" w:lineRule="auto"/>
    </w:pPr>
  </w:style>
  <w:style w:type="character" w:styleId="NoSpacingChar" w:customStyle="1">
    <w:name w:val="No Spacing Char"/>
    <w:basedOn w:val="DefaultParagraphFont"/>
    <w:link w:val="NoSpacing"/>
    <w:uiPriority w:val="1"/>
    <w:rsid w:val="000E0F40"/>
    <w:rPr>
      <w:rFonts w:eastAsiaTheme="minorEastAsia"/>
      <w:sz w:val="20"/>
      <w:szCs w:val="20"/>
    </w:rPr>
  </w:style>
  <w:style w:type="paragraph" w:styleId="Title">
    <w:name w:val="Title"/>
    <w:basedOn w:val="Normal"/>
    <w:next w:val="Normal"/>
    <w:link w:val="TitleChar"/>
    <w:uiPriority w:val="10"/>
    <w:qFormat/>
    <w:rsid w:val="000E0F40"/>
    <w:pPr>
      <w:spacing w:before="720"/>
    </w:pPr>
    <w:rPr>
      <w:caps/>
      <w:color w:val="4472C4" w:themeColor="accent1"/>
      <w:spacing w:val="10"/>
      <w:kern w:val="28"/>
      <w:sz w:val="52"/>
      <w:szCs w:val="52"/>
    </w:rPr>
  </w:style>
  <w:style w:type="character" w:styleId="TitleChar" w:customStyle="1">
    <w:name w:val="Title Char"/>
    <w:basedOn w:val="DefaultParagraphFont"/>
    <w:link w:val="Title"/>
    <w:uiPriority w:val="10"/>
    <w:rsid w:val="000E0F40"/>
    <w:rPr>
      <w:rFonts w:eastAsiaTheme="minorEastAsia"/>
      <w:caps/>
      <w:color w:val="4472C4" w:themeColor="accent1"/>
      <w:spacing w:val="10"/>
      <w:kern w:val="28"/>
      <w:sz w:val="52"/>
      <w:szCs w:val="52"/>
    </w:rPr>
  </w:style>
  <w:style w:type="paragraph" w:styleId="PersonalName" w:customStyle="1">
    <w:name w:val="Personal Name"/>
    <w:basedOn w:val="Title"/>
    <w:rsid w:val="000E0F40"/>
    <w:rPr>
      <w:b/>
      <w:caps w:val="0"/>
      <w:color w:val="000000"/>
      <w:sz w:val="28"/>
      <w:szCs w:val="28"/>
    </w:rPr>
  </w:style>
  <w:style w:type="paragraph" w:styleId="Quote">
    <w:name w:val="Quote"/>
    <w:basedOn w:val="Normal"/>
    <w:next w:val="Normal"/>
    <w:link w:val="QuoteChar"/>
    <w:uiPriority w:val="29"/>
    <w:qFormat/>
    <w:rsid w:val="000E0F40"/>
    <w:rPr>
      <w:i/>
      <w:iCs/>
    </w:rPr>
  </w:style>
  <w:style w:type="character" w:styleId="QuoteChar" w:customStyle="1">
    <w:name w:val="Quote Char"/>
    <w:basedOn w:val="DefaultParagraphFont"/>
    <w:link w:val="Quote"/>
    <w:uiPriority w:val="29"/>
    <w:rsid w:val="000E0F40"/>
    <w:rPr>
      <w:rFonts w:eastAsiaTheme="minorEastAsia"/>
      <w:i/>
      <w:iCs/>
      <w:sz w:val="20"/>
      <w:szCs w:val="20"/>
    </w:rPr>
  </w:style>
  <w:style w:type="character" w:styleId="Strong">
    <w:name w:val="Strong"/>
    <w:uiPriority w:val="22"/>
    <w:qFormat/>
    <w:rsid w:val="000E0F40"/>
    <w:rPr>
      <w:b/>
      <w:bCs/>
    </w:rPr>
  </w:style>
  <w:style w:type="paragraph" w:styleId="Subtitle">
    <w:name w:val="Subtitle"/>
    <w:basedOn w:val="Normal"/>
    <w:next w:val="Normal"/>
    <w:link w:val="SubtitleChar"/>
    <w:uiPriority w:val="11"/>
    <w:qFormat/>
    <w:rsid w:val="000E0F40"/>
    <w:pPr>
      <w:spacing w:after="1000" w:line="240" w:lineRule="auto"/>
    </w:pPr>
    <w:rPr>
      <w:caps/>
      <w:color w:val="595959" w:themeColor="text1" w:themeTint="A6"/>
      <w:spacing w:val="10"/>
      <w:sz w:val="24"/>
      <w:szCs w:val="24"/>
    </w:rPr>
  </w:style>
  <w:style w:type="character" w:styleId="SubtitleChar" w:customStyle="1">
    <w:name w:val="Subtitle Char"/>
    <w:basedOn w:val="DefaultParagraphFont"/>
    <w:link w:val="Subtitle"/>
    <w:uiPriority w:val="11"/>
    <w:rsid w:val="000E0F40"/>
    <w:rPr>
      <w:rFonts w:eastAsiaTheme="minorEastAsia"/>
      <w:caps/>
      <w:color w:val="595959" w:themeColor="text1" w:themeTint="A6"/>
      <w:spacing w:val="10"/>
      <w:sz w:val="24"/>
      <w:szCs w:val="24"/>
    </w:rPr>
  </w:style>
  <w:style w:type="character" w:styleId="SubtleEmphasis">
    <w:name w:val="Subtle Emphasis"/>
    <w:uiPriority w:val="19"/>
    <w:qFormat/>
    <w:rsid w:val="000E0F40"/>
    <w:rPr>
      <w:i/>
      <w:iCs/>
      <w:color w:val="1F3763" w:themeColor="accent1" w:themeShade="7F"/>
    </w:rPr>
  </w:style>
  <w:style w:type="character" w:styleId="SubtleReference">
    <w:name w:val="Subtle Reference"/>
    <w:uiPriority w:val="31"/>
    <w:qFormat/>
    <w:rsid w:val="000E0F40"/>
    <w:rPr>
      <w:b/>
      <w:bCs/>
      <w:color w:val="4472C4" w:themeColor="accent1"/>
    </w:rPr>
  </w:style>
  <w:style w:type="paragraph" w:styleId="TOCHeading">
    <w:name w:val="TOC Heading"/>
    <w:basedOn w:val="Heading1"/>
    <w:next w:val="Normal"/>
    <w:uiPriority w:val="39"/>
    <w:semiHidden/>
    <w:unhideWhenUsed/>
    <w:qFormat/>
    <w:rsid w:val="000E0F40"/>
    <w:pPr>
      <w:outlineLvl w:val="9"/>
    </w:pPr>
  </w:style>
  <w:style w:type="paragraph" w:styleId="Header">
    <w:name w:val="header"/>
    <w:basedOn w:val="Normal"/>
    <w:link w:val="HeaderChar"/>
    <w:uiPriority w:val="99"/>
    <w:unhideWhenUsed/>
    <w:rsid w:val="004445C1"/>
    <w:pPr>
      <w:tabs>
        <w:tab w:val="center" w:pos="4680"/>
        <w:tab w:val="right" w:pos="9360"/>
      </w:tabs>
      <w:spacing w:before="0" w:after="0" w:line="240" w:lineRule="auto"/>
    </w:pPr>
  </w:style>
  <w:style w:type="character" w:styleId="HeaderChar" w:customStyle="1">
    <w:name w:val="Header Char"/>
    <w:basedOn w:val="DefaultParagraphFont"/>
    <w:link w:val="Header"/>
    <w:uiPriority w:val="99"/>
    <w:rsid w:val="004445C1"/>
    <w:rPr>
      <w:rFonts w:eastAsiaTheme="minorEastAsia"/>
      <w:sz w:val="20"/>
      <w:szCs w:val="20"/>
    </w:rPr>
  </w:style>
  <w:style w:type="paragraph" w:styleId="Footer">
    <w:name w:val="footer"/>
    <w:basedOn w:val="Normal"/>
    <w:link w:val="FooterChar"/>
    <w:uiPriority w:val="99"/>
    <w:unhideWhenUsed/>
    <w:rsid w:val="004445C1"/>
    <w:pPr>
      <w:tabs>
        <w:tab w:val="center" w:pos="4680"/>
        <w:tab w:val="right" w:pos="9360"/>
      </w:tabs>
      <w:spacing w:before="0" w:after="0" w:line="240" w:lineRule="auto"/>
    </w:pPr>
  </w:style>
  <w:style w:type="character" w:styleId="FooterChar" w:customStyle="1">
    <w:name w:val="Footer Char"/>
    <w:basedOn w:val="DefaultParagraphFont"/>
    <w:link w:val="Footer"/>
    <w:uiPriority w:val="99"/>
    <w:rsid w:val="004445C1"/>
    <w:rPr>
      <w:rFonts w:eastAsiaTheme="minorEastAsia"/>
      <w:sz w:val="20"/>
      <w:szCs w:val="20"/>
    </w:rPr>
  </w:style>
  <w:style w:type="character" w:styleId="Hyperlink">
    <w:name w:val="Hyperlink"/>
    <w:basedOn w:val="DefaultParagraphFont"/>
    <w:uiPriority w:val="99"/>
    <w:unhideWhenUsed/>
    <w:rsid w:val="00941F9C"/>
    <w:rPr>
      <w:color w:val="0563C1" w:themeColor="hyperlink"/>
      <w:u w:val="single"/>
    </w:rPr>
  </w:style>
  <w:style w:type="character" w:styleId="UnresolvedMention">
    <w:name w:val="Unresolved Mention"/>
    <w:basedOn w:val="DefaultParagraphFont"/>
    <w:uiPriority w:val="99"/>
    <w:semiHidden/>
    <w:unhideWhenUsed/>
    <w:rsid w:val="00941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yperlink" Target="https://tallyfy.com/uml-diagram/" TargetMode="External" Id="rId10" /><Relationship Type="http://schemas.openxmlformats.org/officeDocument/2006/relationships/settings" Target="settings.xml" Id="rId4" /><Relationship Type="http://schemas.openxmlformats.org/officeDocument/2006/relationships/hyperlink" Target="https://searchmicroservices.techtarget.com/definition/object-oriented-programming-OOP" TargetMode="External" Id="rId9" /><Relationship Type="http://schemas.openxmlformats.org/officeDocument/2006/relationships/fontTable" Target="fontTable.xml" Id="rId14" /><Relationship Type="http://schemas.openxmlformats.org/officeDocument/2006/relationships/image" Target="/media/image2.png" Id="R368439326dd8475d" /><Relationship Type="http://schemas.openxmlformats.org/officeDocument/2006/relationships/image" Target="/media/image3.png" Id="Rf955f49399394574" /><Relationship Type="http://schemas.openxmlformats.org/officeDocument/2006/relationships/image" Target="/media/image4.png" Id="Re9465f96d6964b39" /><Relationship Type="http://schemas.openxmlformats.org/officeDocument/2006/relationships/image" Target="/media/image5.png" Id="Refd7058ded5e4456" /><Relationship Type="http://schemas.openxmlformats.org/officeDocument/2006/relationships/image" Target="/media/image6.png" Id="R3894399fc4e94c31" /><Relationship Type="http://schemas.openxmlformats.org/officeDocument/2006/relationships/image" Target="/media/image7.png" Id="R89e3e8ae87934a06"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tng\Downloads\Requirements%20Analysis%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11872-0860-49EA-9C19-11E313A2FB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Requirements Analysis Document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dat nguyen</dc:creator>
  <keywords/>
  <dc:description/>
  <lastModifiedBy>Guest User</lastModifiedBy>
  <revision>227</revision>
  <dcterms:created xsi:type="dcterms:W3CDTF">2019-01-23T03:58:00.0000000Z</dcterms:created>
  <dcterms:modified xsi:type="dcterms:W3CDTF">2019-02-18T23:01:10.0855866Z</dcterms:modified>
</coreProperties>
</file>